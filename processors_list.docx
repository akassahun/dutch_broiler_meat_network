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7" w:type="dxa"/>
        <w:tblInd w:w="-1423" w:type="dxa"/>
        <w:tblLook w:val="04A0" w:firstRow="1" w:lastRow="0" w:firstColumn="1" w:lastColumn="0" w:noHBand="0" w:noVBand="1"/>
      </w:tblPr>
      <w:tblGrid>
        <w:gridCol w:w="418"/>
        <w:gridCol w:w="1905"/>
        <w:gridCol w:w="1418"/>
        <w:gridCol w:w="1873"/>
        <w:gridCol w:w="875"/>
        <w:gridCol w:w="1067"/>
        <w:gridCol w:w="787"/>
        <w:gridCol w:w="1310"/>
        <w:gridCol w:w="617"/>
        <w:gridCol w:w="787"/>
      </w:tblGrid>
      <w:tr w:rsidR="00ED60D8" w:rsidRPr="00ED60D8" w:rsidTr="00ED60D8">
        <w:trPr>
          <w:trHeight w:val="286"/>
        </w:trPr>
        <w:tc>
          <w:tcPr>
            <w:tcW w:w="418" w:type="dxa"/>
            <w:shd w:val="clear" w:color="auto" w:fill="B4C6E7" w:themeFill="accent1" w:themeFillTint="66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905" w:type="dxa"/>
            <w:shd w:val="clear" w:color="auto" w:fill="B4C6E7" w:themeFill="accent1" w:themeFillTint="66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:rsidR="005C2060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Location</w:t>
            </w:r>
          </w:p>
        </w:tc>
        <w:tc>
          <w:tcPr>
            <w:tcW w:w="1873" w:type="dxa"/>
            <w:shd w:val="clear" w:color="auto" w:fill="B4C6E7" w:themeFill="accent1" w:themeFillTint="66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Capacity</w:t>
            </w:r>
          </w:p>
        </w:tc>
        <w:tc>
          <w:tcPr>
            <w:tcW w:w="875" w:type="dxa"/>
            <w:shd w:val="clear" w:color="auto" w:fill="B4C6E7" w:themeFill="accent1" w:themeFillTint="66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 xml:space="preserve">Raw </w:t>
            </w:r>
          </w:p>
        </w:tc>
        <w:tc>
          <w:tcPr>
            <w:tcW w:w="1067" w:type="dxa"/>
            <w:shd w:val="clear" w:color="auto" w:fill="B4C6E7" w:themeFill="accent1" w:themeFillTint="66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 xml:space="preserve">Processed </w:t>
            </w:r>
          </w:p>
        </w:tc>
        <w:tc>
          <w:tcPr>
            <w:tcW w:w="787" w:type="dxa"/>
            <w:shd w:val="clear" w:color="auto" w:fill="B4C6E7" w:themeFill="accent1" w:themeFillTint="66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Cutting</w:t>
            </w:r>
          </w:p>
        </w:tc>
        <w:tc>
          <w:tcPr>
            <w:tcW w:w="1310" w:type="dxa"/>
            <w:shd w:val="clear" w:color="auto" w:fill="B4C6E7" w:themeFill="accent1" w:themeFillTint="66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Impot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</w:rPr>
              <w:t>/export</w:t>
            </w:r>
          </w:p>
        </w:tc>
        <w:tc>
          <w:tcPr>
            <w:tcW w:w="617" w:type="dxa"/>
            <w:shd w:val="clear" w:color="auto" w:fill="B4C6E7" w:themeFill="accent1" w:themeFillTint="66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Year</w:t>
            </w:r>
          </w:p>
        </w:tc>
        <w:tc>
          <w:tcPr>
            <w:tcW w:w="787" w:type="dxa"/>
            <w:shd w:val="clear" w:color="auto" w:fill="B4C6E7" w:themeFill="accent1" w:themeFillTint="66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</w:tr>
      <w:tr w:rsidR="00CA789E" w:rsidRPr="00ED60D8" w:rsidTr="00ED60D8">
        <w:trPr>
          <w:trHeight w:val="300"/>
        </w:trPr>
        <w:tc>
          <w:tcPr>
            <w:tcW w:w="418" w:type="dxa"/>
          </w:tcPr>
          <w:p w:rsidR="005C2060" w:rsidRPr="00341413" w:rsidRDefault="00D50539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341413">
              <w:rPr>
                <w:rFonts w:ascii="Arial" w:hAnsi="Arial" w:cs="Arial"/>
                <w:color w:val="030303"/>
                <w:sz w:val="18"/>
                <w:szCs w:val="18"/>
              </w:rPr>
              <w:t>1</w:t>
            </w:r>
          </w:p>
        </w:tc>
        <w:tc>
          <w:tcPr>
            <w:tcW w:w="1905" w:type="dxa"/>
          </w:tcPr>
          <w:p w:rsidR="005C2060" w:rsidRPr="00341413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341413">
              <w:rPr>
                <w:rFonts w:ascii="Arial" w:hAnsi="Arial" w:cs="Arial"/>
                <w:color w:val="030303"/>
                <w:sz w:val="18"/>
                <w:szCs w:val="18"/>
              </w:rPr>
              <w:t xml:space="preserve">2sistersstorteboom </w:t>
            </w:r>
          </w:p>
        </w:tc>
        <w:tc>
          <w:tcPr>
            <w:tcW w:w="1418" w:type="dxa"/>
          </w:tcPr>
          <w:p w:rsidR="005C2060" w:rsidRPr="00341413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41413">
              <w:rPr>
                <w:rFonts w:ascii="Arial" w:hAnsi="Arial" w:cs="Arial"/>
                <w:color w:val="030303"/>
                <w:sz w:val="18"/>
                <w:szCs w:val="18"/>
              </w:rPr>
              <w:t>Kornhorn</w:t>
            </w:r>
            <w:proofErr w:type="spellEnd"/>
          </w:p>
        </w:tc>
        <w:tc>
          <w:tcPr>
            <w:tcW w:w="1873" w:type="dxa"/>
          </w:tcPr>
          <w:p w:rsidR="005C2060" w:rsidRPr="00341413" w:rsidRDefault="005C2060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41413">
              <w:rPr>
                <w:rFonts w:ascii="Arial" w:hAnsi="Arial" w:cs="Arial"/>
                <w:sz w:val="18"/>
                <w:szCs w:val="18"/>
              </w:rPr>
              <w:t xml:space="preserve">395.2 million </w:t>
            </w:r>
            <w:proofErr w:type="spellStart"/>
            <w:r w:rsidRPr="00341413">
              <w:rPr>
                <w:rFonts w:ascii="Arial" w:hAnsi="Arial" w:cs="Arial"/>
                <w:sz w:val="18"/>
                <w:szCs w:val="18"/>
              </w:rPr>
              <w:t>st</w:t>
            </w:r>
            <w:proofErr w:type="spellEnd"/>
            <w:r w:rsidRPr="00341413">
              <w:rPr>
                <w:rFonts w:ascii="Arial" w:hAnsi="Arial" w:cs="Arial"/>
                <w:sz w:val="18"/>
                <w:szCs w:val="18"/>
              </w:rPr>
              <w:t>/year</w:t>
            </w:r>
          </w:p>
        </w:tc>
        <w:tc>
          <w:tcPr>
            <w:tcW w:w="875" w:type="dxa"/>
          </w:tcPr>
          <w:p w:rsidR="005C2060" w:rsidRPr="00341413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341413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5C2060" w:rsidRPr="00341413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C2060" w:rsidRPr="00341413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341413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5C2060" w:rsidRPr="00341413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5C2060" w:rsidRPr="00341413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341413">
              <w:rPr>
                <w:rFonts w:ascii="Arial" w:hAnsi="Arial" w:cs="Arial"/>
                <w:sz w:val="18"/>
                <w:szCs w:val="18"/>
              </w:rPr>
              <w:t>2017</w:t>
            </w:r>
          </w:p>
        </w:tc>
        <w:tc>
          <w:tcPr>
            <w:tcW w:w="787" w:type="dxa"/>
          </w:tcPr>
          <w:p w:rsidR="005C2060" w:rsidRPr="00341413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341413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A789E" w:rsidRPr="00ED60D8" w:rsidTr="00341413">
        <w:trPr>
          <w:trHeight w:val="286"/>
        </w:trPr>
        <w:tc>
          <w:tcPr>
            <w:tcW w:w="418" w:type="dxa"/>
          </w:tcPr>
          <w:p w:rsidR="005C2060" w:rsidRPr="00ED60D8" w:rsidRDefault="00D50539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2</w:t>
            </w:r>
          </w:p>
        </w:tc>
        <w:tc>
          <w:tcPr>
            <w:tcW w:w="1905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 xml:space="preserve">2sistersstorteboom </w:t>
            </w:r>
          </w:p>
        </w:tc>
        <w:tc>
          <w:tcPr>
            <w:tcW w:w="1418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Nijkerk</w:t>
            </w:r>
            <w:proofErr w:type="spellEnd"/>
          </w:p>
        </w:tc>
        <w:tc>
          <w:tcPr>
            <w:tcW w:w="1873" w:type="dxa"/>
            <w:shd w:val="clear" w:color="auto" w:fill="FBE4D5" w:themeFill="accent2" w:themeFillTint="33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 xml:space="preserve">4million </w:t>
            </w: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st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</w:rPr>
              <w:t>/week</w:t>
            </w:r>
          </w:p>
        </w:tc>
        <w:tc>
          <w:tcPr>
            <w:tcW w:w="875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2018</w:t>
            </w:r>
          </w:p>
        </w:tc>
        <w:tc>
          <w:tcPr>
            <w:tcW w:w="787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CA789E" w:rsidRPr="00ED60D8" w:rsidTr="00341413">
        <w:trPr>
          <w:trHeight w:val="300"/>
        </w:trPr>
        <w:tc>
          <w:tcPr>
            <w:tcW w:w="418" w:type="dxa"/>
          </w:tcPr>
          <w:p w:rsidR="005C2060" w:rsidRPr="00ED60D8" w:rsidRDefault="00D50539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3</w:t>
            </w:r>
          </w:p>
        </w:tc>
        <w:tc>
          <w:tcPr>
            <w:tcW w:w="1905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 xml:space="preserve">2sistersstorteboom </w:t>
            </w:r>
          </w:p>
        </w:tc>
        <w:tc>
          <w:tcPr>
            <w:tcW w:w="1418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Kotowo</w:t>
            </w:r>
            <w:proofErr w:type="spellEnd"/>
          </w:p>
        </w:tc>
        <w:tc>
          <w:tcPr>
            <w:tcW w:w="1873" w:type="dxa"/>
            <w:shd w:val="clear" w:color="auto" w:fill="FBE4D5" w:themeFill="accent2" w:themeFillTint="33"/>
          </w:tcPr>
          <w:p w:rsidR="005C2060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 xml:space="preserve">4million </w:t>
            </w: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st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</w:rPr>
              <w:t>/week</w:t>
            </w:r>
          </w:p>
        </w:tc>
        <w:tc>
          <w:tcPr>
            <w:tcW w:w="875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Poland</w:t>
            </w:r>
          </w:p>
        </w:tc>
        <w:tc>
          <w:tcPr>
            <w:tcW w:w="617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2018</w:t>
            </w:r>
          </w:p>
        </w:tc>
        <w:tc>
          <w:tcPr>
            <w:tcW w:w="787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CA789E" w:rsidRPr="00ED60D8" w:rsidTr="00341413">
        <w:trPr>
          <w:trHeight w:val="300"/>
        </w:trPr>
        <w:tc>
          <w:tcPr>
            <w:tcW w:w="418" w:type="dxa"/>
          </w:tcPr>
          <w:p w:rsidR="005C2060" w:rsidRPr="00ED60D8" w:rsidRDefault="00D50539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4</w:t>
            </w:r>
          </w:p>
        </w:tc>
        <w:tc>
          <w:tcPr>
            <w:tcW w:w="1905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Friki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(from </w:t>
            </w:r>
            <w:proofErr w:type="spellStart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Plukon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:rsidR="005C2060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color w:val="000000"/>
                <w:spacing w:val="8"/>
                <w:sz w:val="18"/>
                <w:szCs w:val="18"/>
                <w:shd w:val="clear" w:color="auto" w:fill="FFFFFF"/>
              </w:rPr>
              <w:t>Wezep</w:t>
            </w:r>
            <w:proofErr w:type="spellEnd"/>
          </w:p>
        </w:tc>
        <w:tc>
          <w:tcPr>
            <w:tcW w:w="1873" w:type="dxa"/>
            <w:shd w:val="clear" w:color="auto" w:fill="FBE4D5" w:themeFill="accent2" w:themeFillTint="33"/>
          </w:tcPr>
          <w:p w:rsidR="005C2060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75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A789E" w:rsidRPr="00ED60D8" w:rsidTr="00341413">
        <w:trPr>
          <w:trHeight w:val="300"/>
        </w:trPr>
        <w:tc>
          <w:tcPr>
            <w:tcW w:w="418" w:type="dxa"/>
          </w:tcPr>
          <w:p w:rsidR="005C2060" w:rsidRPr="00ED60D8" w:rsidRDefault="00D50539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5</w:t>
            </w:r>
          </w:p>
        </w:tc>
        <w:tc>
          <w:tcPr>
            <w:tcW w:w="1905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STARA FOODS BV</w:t>
            </w:r>
          </w:p>
        </w:tc>
        <w:tc>
          <w:tcPr>
            <w:tcW w:w="1418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Gervenseweg</w:t>
            </w:r>
            <w:proofErr w:type="spellEnd"/>
          </w:p>
        </w:tc>
        <w:tc>
          <w:tcPr>
            <w:tcW w:w="1873" w:type="dxa"/>
            <w:shd w:val="clear" w:color="auto" w:fill="FBE4D5" w:themeFill="accent2" w:themeFillTint="33"/>
          </w:tcPr>
          <w:p w:rsidR="005C2060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75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5C2060" w:rsidRPr="00ED60D8" w:rsidRDefault="005C206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C2060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CA789E" w:rsidRPr="00ED60D8" w:rsidTr="00ED60D8">
        <w:trPr>
          <w:trHeight w:val="300"/>
        </w:trPr>
        <w:tc>
          <w:tcPr>
            <w:tcW w:w="418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6</w:t>
            </w:r>
          </w:p>
        </w:tc>
        <w:tc>
          <w:tcPr>
            <w:tcW w:w="1905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 xml:space="preserve">G.P.S. </w:t>
            </w: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Nunspeet</w:t>
            </w:r>
            <w:proofErr w:type="spellEnd"/>
          </w:p>
        </w:tc>
        <w:tc>
          <w:tcPr>
            <w:tcW w:w="1418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Nunspeet</w:t>
            </w:r>
            <w:proofErr w:type="spellEnd"/>
            <w:r w:rsidRPr="00ED60D8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1873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$215.95M</w:t>
            </w:r>
          </w:p>
        </w:tc>
        <w:tc>
          <w:tcPr>
            <w:tcW w:w="875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350792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310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 w:val="restart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5</w:t>
            </w:r>
          </w:p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89E" w:rsidRPr="00ED60D8" w:rsidTr="00ED60D8">
        <w:trPr>
          <w:trHeight w:val="300"/>
        </w:trPr>
        <w:tc>
          <w:tcPr>
            <w:tcW w:w="418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7</w:t>
            </w:r>
          </w:p>
        </w:tc>
        <w:tc>
          <w:tcPr>
            <w:tcW w:w="1905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Frisia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Food BV</w:t>
            </w:r>
          </w:p>
        </w:tc>
        <w:tc>
          <w:tcPr>
            <w:tcW w:w="1418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Haulerwijk</w:t>
            </w:r>
            <w:proofErr w:type="spellEnd"/>
          </w:p>
        </w:tc>
        <w:tc>
          <w:tcPr>
            <w:tcW w:w="1873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$ 92.24M</w:t>
            </w:r>
          </w:p>
        </w:tc>
        <w:tc>
          <w:tcPr>
            <w:tcW w:w="875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350792">
              <w:rPr>
                <w:rFonts w:ascii="Arial" w:hAnsi="Arial" w:cs="Arial"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310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Africa, Bulgaria, China, Germany, England, Finland, France, Malaysia, Norway, Poland, Rumania and Russia.</w:t>
            </w:r>
          </w:p>
        </w:tc>
        <w:tc>
          <w:tcPr>
            <w:tcW w:w="617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2018</w:t>
            </w:r>
          </w:p>
        </w:tc>
        <w:tc>
          <w:tcPr>
            <w:tcW w:w="787" w:type="dxa"/>
            <w:vMerge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89E" w:rsidRPr="00ED60D8" w:rsidTr="00ED60D8">
        <w:trPr>
          <w:trHeight w:val="300"/>
        </w:trPr>
        <w:tc>
          <w:tcPr>
            <w:tcW w:w="418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8</w:t>
            </w:r>
          </w:p>
        </w:tc>
        <w:tc>
          <w:tcPr>
            <w:tcW w:w="1905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v.d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Bor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Pluimveeslachterij</w:t>
            </w:r>
            <w:proofErr w:type="spellEnd"/>
          </w:p>
        </w:tc>
        <w:tc>
          <w:tcPr>
            <w:tcW w:w="1418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Nijkerkerveen</w:t>
            </w:r>
            <w:proofErr w:type="spellEnd"/>
          </w:p>
        </w:tc>
        <w:tc>
          <w:tcPr>
            <w:tcW w:w="1873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$26.25M</w:t>
            </w:r>
          </w:p>
        </w:tc>
        <w:tc>
          <w:tcPr>
            <w:tcW w:w="875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89E" w:rsidRPr="00ED60D8" w:rsidTr="00341413">
        <w:trPr>
          <w:trHeight w:val="300"/>
        </w:trPr>
        <w:tc>
          <w:tcPr>
            <w:tcW w:w="418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9</w:t>
            </w:r>
          </w:p>
        </w:tc>
        <w:tc>
          <w:tcPr>
            <w:tcW w:w="1905" w:type="dxa"/>
          </w:tcPr>
          <w:p w:rsidR="00D50539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hyperlink r:id="rId5" w:history="1">
              <w:r w:rsidR="00D50539" w:rsidRPr="00ED60D8">
                <w:rPr>
                  <w:rFonts w:ascii="Arial" w:hAnsi="Arial" w:cs="Arial"/>
                  <w:sz w:val="18"/>
                  <w:szCs w:val="18"/>
                </w:rPr>
                <w:t>Ven Poultry B.V.</w:t>
              </w:r>
            </w:hyperlink>
          </w:p>
        </w:tc>
        <w:tc>
          <w:tcPr>
            <w:tcW w:w="1418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Lierop</w:t>
            </w:r>
            <w:proofErr w:type="spellEnd"/>
          </w:p>
        </w:tc>
        <w:tc>
          <w:tcPr>
            <w:tcW w:w="1873" w:type="dxa"/>
            <w:shd w:val="clear" w:color="auto" w:fill="FBE4D5" w:themeFill="accent2" w:themeFillTint="33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$4.18M</w:t>
            </w:r>
          </w:p>
        </w:tc>
        <w:tc>
          <w:tcPr>
            <w:tcW w:w="875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89E" w:rsidRPr="00ED60D8" w:rsidTr="00ED60D8">
        <w:trPr>
          <w:trHeight w:val="300"/>
        </w:trPr>
        <w:tc>
          <w:tcPr>
            <w:tcW w:w="418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10</w:t>
            </w:r>
          </w:p>
        </w:tc>
        <w:tc>
          <w:tcPr>
            <w:tcW w:w="1905" w:type="dxa"/>
          </w:tcPr>
          <w:p w:rsidR="00D50539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hyperlink r:id="rId6" w:history="1">
              <w:r w:rsidR="00D50539" w:rsidRPr="00ED60D8">
                <w:rPr>
                  <w:rFonts w:ascii="Arial" w:hAnsi="Arial" w:cs="Arial"/>
                  <w:sz w:val="18"/>
                  <w:szCs w:val="18"/>
                </w:rPr>
                <w:t>J. Tromp</w:t>
              </w:r>
            </w:hyperlink>
          </w:p>
        </w:tc>
        <w:tc>
          <w:tcPr>
            <w:tcW w:w="1418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Purmerland</w:t>
            </w:r>
            <w:proofErr w:type="spellEnd"/>
          </w:p>
        </w:tc>
        <w:tc>
          <w:tcPr>
            <w:tcW w:w="1873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$0.92M</w:t>
            </w:r>
          </w:p>
        </w:tc>
        <w:tc>
          <w:tcPr>
            <w:tcW w:w="875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89E" w:rsidRPr="00ED60D8" w:rsidTr="00ED60D8">
        <w:trPr>
          <w:trHeight w:val="300"/>
        </w:trPr>
        <w:tc>
          <w:tcPr>
            <w:tcW w:w="418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11</w:t>
            </w:r>
          </w:p>
        </w:tc>
        <w:tc>
          <w:tcPr>
            <w:tcW w:w="1905" w:type="dxa"/>
          </w:tcPr>
          <w:p w:rsidR="00D50539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hyperlink r:id="rId7" w:history="1">
              <w:r w:rsidR="00D50539" w:rsidRPr="00ED60D8">
                <w:rPr>
                  <w:rFonts w:ascii="Arial" w:hAnsi="Arial" w:cs="Arial"/>
                  <w:sz w:val="18"/>
                  <w:szCs w:val="18"/>
                </w:rPr>
                <w:t>Nijhof Nijkerk B.V.</w:t>
              </w:r>
            </w:hyperlink>
          </w:p>
        </w:tc>
        <w:tc>
          <w:tcPr>
            <w:tcW w:w="1418" w:type="dxa"/>
          </w:tcPr>
          <w:p w:rsidR="00D50539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Nijkerk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gld</w:t>
            </w:r>
            <w:proofErr w:type="spellEnd"/>
          </w:p>
        </w:tc>
        <w:tc>
          <w:tcPr>
            <w:tcW w:w="1873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$0.65M</w:t>
            </w:r>
          </w:p>
        </w:tc>
        <w:tc>
          <w:tcPr>
            <w:tcW w:w="875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89E" w:rsidRPr="00ED60D8" w:rsidTr="00ED60D8">
        <w:trPr>
          <w:trHeight w:val="300"/>
        </w:trPr>
        <w:tc>
          <w:tcPr>
            <w:tcW w:w="418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12</w:t>
            </w:r>
          </w:p>
        </w:tc>
        <w:tc>
          <w:tcPr>
            <w:tcW w:w="1905" w:type="dxa"/>
          </w:tcPr>
          <w:p w:rsidR="00D50539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hyperlink r:id="rId8" w:history="1">
              <w:r w:rsidR="00D50539" w:rsidRPr="00ED60D8">
                <w:rPr>
                  <w:rFonts w:ascii="Arial" w:hAnsi="Arial" w:cs="Arial"/>
                  <w:sz w:val="18"/>
                  <w:szCs w:val="18"/>
                </w:rPr>
                <w:t>Khumex Poultry Products BV</w:t>
              </w:r>
            </w:hyperlink>
          </w:p>
        </w:tc>
        <w:tc>
          <w:tcPr>
            <w:tcW w:w="1418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Zeewolde</w:t>
            </w:r>
            <w:proofErr w:type="spellEnd"/>
          </w:p>
        </w:tc>
        <w:tc>
          <w:tcPr>
            <w:tcW w:w="1873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400tonne/week</w:t>
            </w:r>
          </w:p>
        </w:tc>
        <w:tc>
          <w:tcPr>
            <w:tcW w:w="875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Great Britain</w:t>
            </w:r>
          </w:p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France</w:t>
            </w:r>
          </w:p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Belgium</w:t>
            </w:r>
          </w:p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Ireland</w:t>
            </w:r>
          </w:p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Germany</w:t>
            </w:r>
          </w:p>
        </w:tc>
        <w:tc>
          <w:tcPr>
            <w:tcW w:w="617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89E" w:rsidRPr="00ED60D8" w:rsidTr="00ED60D8">
        <w:trPr>
          <w:trHeight w:val="300"/>
        </w:trPr>
        <w:tc>
          <w:tcPr>
            <w:tcW w:w="418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13</w:t>
            </w:r>
          </w:p>
        </w:tc>
        <w:tc>
          <w:tcPr>
            <w:tcW w:w="1905" w:type="dxa"/>
          </w:tcPr>
          <w:p w:rsidR="00D50539" w:rsidRPr="00ED60D8" w:rsidRDefault="00CA789E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Poeliersbedrijf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</w:rPr>
              <w:t xml:space="preserve"> Ep de Graaf </w:t>
            </w:r>
          </w:p>
        </w:tc>
        <w:tc>
          <w:tcPr>
            <w:tcW w:w="1418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Putten</w:t>
            </w:r>
            <w:proofErr w:type="spellEnd"/>
          </w:p>
        </w:tc>
        <w:tc>
          <w:tcPr>
            <w:tcW w:w="1873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2000pallets</w:t>
            </w:r>
          </w:p>
        </w:tc>
        <w:tc>
          <w:tcPr>
            <w:tcW w:w="875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Belgium and Germany</w:t>
            </w:r>
          </w:p>
        </w:tc>
        <w:tc>
          <w:tcPr>
            <w:tcW w:w="617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89E" w:rsidRPr="00ED60D8" w:rsidTr="00350792">
        <w:trPr>
          <w:trHeight w:val="470"/>
        </w:trPr>
        <w:tc>
          <w:tcPr>
            <w:tcW w:w="418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14</w:t>
            </w:r>
          </w:p>
        </w:tc>
        <w:tc>
          <w:tcPr>
            <w:tcW w:w="1905" w:type="dxa"/>
          </w:tcPr>
          <w:p w:rsidR="00D50539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hyperlink r:id="rId9" w:history="1">
              <w:r w:rsidR="00D50539" w:rsidRPr="00ED60D8">
                <w:rPr>
                  <w:rFonts w:ascii="Arial" w:hAnsi="Arial" w:cs="Arial"/>
                  <w:sz w:val="18"/>
                  <w:szCs w:val="18"/>
                </w:rPr>
                <w:t>CFG Poultry B.V.</w:t>
              </w:r>
            </w:hyperlink>
          </w:p>
        </w:tc>
        <w:tc>
          <w:tcPr>
            <w:tcW w:w="1418" w:type="dxa"/>
          </w:tcPr>
          <w:p w:rsidR="00D50539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Nijkerk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gld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</w:rPr>
              <w:t>,</w:t>
            </w:r>
          </w:p>
        </w:tc>
        <w:tc>
          <w:tcPr>
            <w:tcW w:w="1873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2million consumer/week</w:t>
            </w:r>
          </w:p>
        </w:tc>
        <w:tc>
          <w:tcPr>
            <w:tcW w:w="875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EU</w:t>
            </w:r>
          </w:p>
        </w:tc>
        <w:tc>
          <w:tcPr>
            <w:tcW w:w="617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89E" w:rsidRPr="00ED60D8" w:rsidTr="00341413">
        <w:trPr>
          <w:trHeight w:val="300"/>
        </w:trPr>
        <w:tc>
          <w:tcPr>
            <w:tcW w:w="418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15</w:t>
            </w:r>
          </w:p>
        </w:tc>
        <w:tc>
          <w:tcPr>
            <w:tcW w:w="1905" w:type="dxa"/>
          </w:tcPr>
          <w:p w:rsidR="00D50539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hyperlink r:id="rId10" w:history="1">
              <w:r w:rsidR="00D50539" w:rsidRPr="00ED60D8">
                <w:rPr>
                  <w:rFonts w:ascii="Arial" w:hAnsi="Arial" w:cs="Arial"/>
                  <w:sz w:val="18"/>
                  <w:szCs w:val="18"/>
                </w:rPr>
                <w:t>Wijnen Meat B.V.</w:t>
              </w:r>
            </w:hyperlink>
          </w:p>
        </w:tc>
        <w:tc>
          <w:tcPr>
            <w:tcW w:w="1418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Oss</w:t>
            </w:r>
          </w:p>
        </w:tc>
        <w:tc>
          <w:tcPr>
            <w:tcW w:w="1873" w:type="dxa"/>
            <w:shd w:val="clear" w:color="auto" w:fill="FBE4D5" w:themeFill="accent2" w:themeFillTint="33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600tonnes/week</w:t>
            </w:r>
          </w:p>
        </w:tc>
        <w:tc>
          <w:tcPr>
            <w:tcW w:w="875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89E" w:rsidRPr="00ED60D8" w:rsidTr="00ED60D8">
        <w:trPr>
          <w:trHeight w:val="300"/>
        </w:trPr>
        <w:tc>
          <w:tcPr>
            <w:tcW w:w="418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16</w:t>
            </w:r>
          </w:p>
        </w:tc>
        <w:tc>
          <w:tcPr>
            <w:tcW w:w="1905" w:type="dxa"/>
          </w:tcPr>
          <w:p w:rsidR="00D50539" w:rsidRPr="00EF5102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EF5102">
              <w:rPr>
                <w:rFonts w:ascii="Arial" w:hAnsi="Arial" w:cs="Arial"/>
                <w:sz w:val="18"/>
                <w:szCs w:val="18"/>
                <w:lang w:val="nl-NL"/>
              </w:rPr>
              <w:t xml:space="preserve">W. van der Meer en Zonen </w:t>
            </w:r>
          </w:p>
        </w:tc>
        <w:tc>
          <w:tcPr>
            <w:tcW w:w="1418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Dronrijp</w:t>
            </w:r>
            <w:proofErr w:type="spellEnd"/>
          </w:p>
        </w:tc>
        <w:tc>
          <w:tcPr>
            <w:tcW w:w="1873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 xml:space="preserve">0.125million </w:t>
            </w: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st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</w:rPr>
              <w:t>/week</w:t>
            </w:r>
          </w:p>
        </w:tc>
        <w:tc>
          <w:tcPr>
            <w:tcW w:w="875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89E" w:rsidRPr="00ED60D8" w:rsidTr="00ED60D8">
        <w:trPr>
          <w:trHeight w:val="300"/>
        </w:trPr>
        <w:tc>
          <w:tcPr>
            <w:tcW w:w="418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17</w:t>
            </w:r>
          </w:p>
        </w:tc>
        <w:tc>
          <w:tcPr>
            <w:tcW w:w="1905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Poeliersbedrijf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</w:rPr>
              <w:t xml:space="preserve"> Van </w:t>
            </w: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Berkel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:rsidR="00D50539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 xml:space="preserve">Loon op </w:t>
            </w: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zand</w:t>
            </w:r>
            <w:proofErr w:type="spellEnd"/>
          </w:p>
        </w:tc>
        <w:tc>
          <w:tcPr>
            <w:tcW w:w="1873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75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89E" w:rsidRPr="00ED60D8" w:rsidTr="00ED60D8">
        <w:trPr>
          <w:trHeight w:val="300"/>
        </w:trPr>
        <w:tc>
          <w:tcPr>
            <w:tcW w:w="418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18</w:t>
            </w:r>
          </w:p>
        </w:tc>
        <w:tc>
          <w:tcPr>
            <w:tcW w:w="1905" w:type="dxa"/>
          </w:tcPr>
          <w:p w:rsidR="00D50539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hyperlink r:id="rId11" w:history="1">
              <w:r w:rsidR="00D50539" w:rsidRPr="00ED60D8">
                <w:rPr>
                  <w:rFonts w:ascii="Arial" w:hAnsi="Arial" w:cs="Arial"/>
                  <w:sz w:val="18"/>
                  <w:szCs w:val="18"/>
                </w:rPr>
                <w:t>Polskamp B.V.</w:t>
              </w:r>
            </w:hyperlink>
          </w:p>
        </w:tc>
        <w:tc>
          <w:tcPr>
            <w:tcW w:w="1418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Ermelo</w:t>
            </w:r>
          </w:p>
        </w:tc>
        <w:tc>
          <w:tcPr>
            <w:tcW w:w="1873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5.000 tons meats</w:t>
            </w:r>
          </w:p>
        </w:tc>
        <w:tc>
          <w:tcPr>
            <w:tcW w:w="875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D50539" w:rsidRPr="00ED60D8" w:rsidRDefault="00352C9E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01</w:t>
            </w:r>
          </w:p>
        </w:tc>
        <w:tc>
          <w:tcPr>
            <w:tcW w:w="787" w:type="dxa"/>
            <w:vMerge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89E" w:rsidRPr="00ED60D8" w:rsidTr="00ED60D8">
        <w:trPr>
          <w:trHeight w:val="300"/>
        </w:trPr>
        <w:tc>
          <w:tcPr>
            <w:tcW w:w="418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19</w:t>
            </w:r>
          </w:p>
        </w:tc>
        <w:tc>
          <w:tcPr>
            <w:tcW w:w="1905" w:type="dxa"/>
          </w:tcPr>
          <w:p w:rsidR="00D50539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hyperlink r:id="rId12" w:history="1">
              <w:r w:rsidR="00D50539" w:rsidRPr="00ED60D8">
                <w:rPr>
                  <w:rFonts w:ascii="Arial" w:hAnsi="Arial" w:cs="Arial"/>
                  <w:sz w:val="18"/>
                  <w:szCs w:val="18"/>
                </w:rPr>
                <w:t>Polskamp B.V.</w:t>
              </w:r>
            </w:hyperlink>
          </w:p>
        </w:tc>
        <w:tc>
          <w:tcPr>
            <w:tcW w:w="1418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Harskamp</w:t>
            </w:r>
            <w:proofErr w:type="spellEnd"/>
          </w:p>
        </w:tc>
        <w:tc>
          <w:tcPr>
            <w:tcW w:w="1873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5.000 tons meats</w:t>
            </w:r>
          </w:p>
        </w:tc>
        <w:tc>
          <w:tcPr>
            <w:tcW w:w="875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D50539" w:rsidRPr="00ED60D8" w:rsidRDefault="00352C9E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01</w:t>
            </w:r>
          </w:p>
        </w:tc>
        <w:tc>
          <w:tcPr>
            <w:tcW w:w="787" w:type="dxa"/>
            <w:vMerge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89E" w:rsidRPr="00ED60D8" w:rsidTr="00ED60D8">
        <w:trPr>
          <w:trHeight w:val="300"/>
        </w:trPr>
        <w:tc>
          <w:tcPr>
            <w:tcW w:w="418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20</w:t>
            </w:r>
          </w:p>
        </w:tc>
        <w:tc>
          <w:tcPr>
            <w:tcW w:w="1905" w:type="dxa"/>
          </w:tcPr>
          <w:p w:rsidR="00D50539" w:rsidRPr="00EF5102" w:rsidRDefault="00EF510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  <w:lang w:val="nl-NL"/>
              </w:rPr>
            </w:pPr>
            <w:hyperlink r:id="rId13" w:history="1">
              <w:r w:rsidR="00D50539" w:rsidRPr="00EF5102">
                <w:rPr>
                  <w:rFonts w:ascii="Arial" w:hAnsi="Arial" w:cs="Arial"/>
                  <w:sz w:val="18"/>
                  <w:szCs w:val="18"/>
                  <w:lang w:val="nl-NL"/>
                </w:rPr>
                <w:t>Poelier van der Wal B.V.</w:t>
              </w:r>
            </w:hyperlink>
          </w:p>
        </w:tc>
        <w:tc>
          <w:tcPr>
            <w:tcW w:w="1418" w:type="dxa"/>
          </w:tcPr>
          <w:p w:rsidR="00D50539" w:rsidRPr="00EF5102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1873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75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89E" w:rsidRPr="00ED60D8" w:rsidTr="00341413">
        <w:trPr>
          <w:trHeight w:val="300"/>
        </w:trPr>
        <w:tc>
          <w:tcPr>
            <w:tcW w:w="418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21</w:t>
            </w:r>
          </w:p>
        </w:tc>
        <w:tc>
          <w:tcPr>
            <w:tcW w:w="1905" w:type="dxa"/>
          </w:tcPr>
          <w:p w:rsidR="00D50539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 w:rsidR="00D50539" w:rsidRPr="00ED60D8">
                <w:rPr>
                  <w:rFonts w:ascii="Arial" w:hAnsi="Arial" w:cs="Arial"/>
                  <w:sz w:val="18"/>
                  <w:szCs w:val="18"/>
                </w:rPr>
                <w:t>Mr. John Chicken Food Systems B.V.</w:t>
              </w:r>
            </w:hyperlink>
          </w:p>
        </w:tc>
        <w:tc>
          <w:tcPr>
            <w:tcW w:w="1418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Zevenhuizen</w:t>
            </w:r>
            <w:proofErr w:type="spellEnd"/>
          </w:p>
        </w:tc>
        <w:tc>
          <w:tcPr>
            <w:tcW w:w="1873" w:type="dxa"/>
            <w:shd w:val="clear" w:color="auto" w:fill="FBE4D5" w:themeFill="accent2" w:themeFillTint="33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$0.31M</w:t>
            </w:r>
          </w:p>
        </w:tc>
        <w:tc>
          <w:tcPr>
            <w:tcW w:w="875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89E" w:rsidRPr="00ED60D8" w:rsidTr="00ED60D8">
        <w:trPr>
          <w:trHeight w:val="300"/>
        </w:trPr>
        <w:tc>
          <w:tcPr>
            <w:tcW w:w="418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22</w:t>
            </w:r>
          </w:p>
        </w:tc>
        <w:tc>
          <w:tcPr>
            <w:tcW w:w="1905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TD Poultry Processing BV</w:t>
            </w:r>
          </w:p>
        </w:tc>
        <w:tc>
          <w:tcPr>
            <w:tcW w:w="1418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Veenendaal</w:t>
            </w:r>
            <w:proofErr w:type="spellEnd"/>
          </w:p>
        </w:tc>
        <w:tc>
          <w:tcPr>
            <w:tcW w:w="1873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75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D50539" w:rsidRPr="00ED60D8" w:rsidRDefault="00D50539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 EU, Brazil, Argentina and Chile,</w:t>
            </w:r>
          </w:p>
        </w:tc>
        <w:tc>
          <w:tcPr>
            <w:tcW w:w="617" w:type="dxa"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D50539" w:rsidRPr="00ED60D8" w:rsidRDefault="00D50539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60D8" w:rsidRPr="00ED60D8" w:rsidTr="00ED60D8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23</w:t>
            </w:r>
          </w:p>
        </w:tc>
        <w:tc>
          <w:tcPr>
            <w:tcW w:w="1905" w:type="dxa"/>
          </w:tcPr>
          <w:p w:rsidR="00ED60D8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hyperlink r:id="rId15" w:history="1">
              <w:r w:rsidR="00ED60D8" w:rsidRPr="00ED60D8"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t>Van Loon Son B.V.</w:t>
              </w:r>
            </w:hyperlink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Son </w:t>
            </w:r>
            <w:proofErr w:type="spellStart"/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</w:rPr>
              <w:t>en</w:t>
            </w:r>
            <w:proofErr w:type="spellEnd"/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</w:rPr>
              <w:t>breugel</w:t>
            </w:r>
            <w:proofErr w:type="spellEnd"/>
          </w:p>
        </w:tc>
        <w:tc>
          <w:tcPr>
            <w:tcW w:w="1873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$320.62M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Merge w:val="restart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6</w:t>
            </w:r>
          </w:p>
        </w:tc>
      </w:tr>
      <w:tr w:rsidR="00ED60D8" w:rsidRPr="00ED60D8" w:rsidTr="00ED60D8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24</w:t>
            </w:r>
          </w:p>
        </w:tc>
        <w:tc>
          <w:tcPr>
            <w:tcW w:w="1905" w:type="dxa"/>
          </w:tcPr>
          <w:p w:rsidR="00ED60D8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hyperlink r:id="rId16" w:history="1">
              <w:r w:rsidR="00ED60D8" w:rsidRPr="00ED60D8">
                <w:rPr>
                  <w:rStyle w:val="Hyperlink"/>
                  <w:rFonts w:ascii="Arial" w:hAnsi="Arial" w:cs="Arial"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N. Vriesekoop B.V.</w:t>
              </w:r>
            </w:hyperlink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Zoetermeer</w:t>
            </w:r>
          </w:p>
        </w:tc>
        <w:tc>
          <w:tcPr>
            <w:tcW w:w="1873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$215.94M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UK, </w:t>
            </w:r>
            <w:proofErr w:type="spellStart"/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</w:rPr>
              <w:t>Irland</w:t>
            </w:r>
            <w:proofErr w:type="spellEnd"/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D60D8" w:rsidRPr="00ED60D8" w:rsidTr="00341413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25</w:t>
            </w:r>
          </w:p>
        </w:tc>
        <w:tc>
          <w:tcPr>
            <w:tcW w:w="1905" w:type="dxa"/>
          </w:tcPr>
          <w:p w:rsidR="00ED60D8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hyperlink r:id="rId17" w:history="1">
              <w:r w:rsidR="00ED60D8" w:rsidRPr="00ED60D8">
                <w:rPr>
                  <w:rStyle w:val="Hyperlink"/>
                  <w:rFonts w:ascii="Arial" w:hAnsi="Arial" w:cs="Arial"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Van Hessen B.V.</w:t>
              </w:r>
            </w:hyperlink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Nieuwerkerk</w:t>
            </w:r>
            <w:proofErr w:type="spellEnd"/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873" w:type="dxa"/>
            <w:shd w:val="clear" w:color="auto" w:fill="FBE4D5" w:themeFill="accent2" w:themeFillTint="33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$138.26M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D60D8" w:rsidRPr="00ED60D8" w:rsidTr="00ED60D8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26</w:t>
            </w:r>
          </w:p>
        </w:tc>
        <w:tc>
          <w:tcPr>
            <w:tcW w:w="190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Heijs</w:t>
            </w:r>
            <w:proofErr w:type="spellEnd"/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Food Products</w:t>
            </w:r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Hoogeveen</w:t>
            </w:r>
            <w:proofErr w:type="spellEnd"/>
          </w:p>
        </w:tc>
        <w:tc>
          <w:tcPr>
            <w:tcW w:w="1873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$102.18M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D60D8" w:rsidRPr="00ED60D8" w:rsidTr="00ED60D8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27</w:t>
            </w:r>
          </w:p>
        </w:tc>
        <w:tc>
          <w:tcPr>
            <w:tcW w:w="1905" w:type="dxa"/>
          </w:tcPr>
          <w:p w:rsidR="00ED60D8" w:rsidRPr="00EF5102" w:rsidRDefault="00EF5102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  <w:lang w:val="nl-NL"/>
              </w:rPr>
            </w:pPr>
            <w:hyperlink r:id="rId18" w:history="1">
              <w:r w:rsidR="00ED60D8" w:rsidRPr="00EF5102">
                <w:rPr>
                  <w:rStyle w:val="Hyperlink"/>
                  <w:rFonts w:ascii="Arial" w:hAnsi="Arial" w:cs="Arial"/>
                  <w:color w:val="000000" w:themeColor="text1"/>
                  <w:sz w:val="18"/>
                  <w:szCs w:val="18"/>
                  <w:u w:val="none"/>
                  <w:shd w:val="clear" w:color="auto" w:fill="FFFFFF"/>
                  <w:lang w:val="nl-NL"/>
                </w:rPr>
                <w:t xml:space="preserve">Albert van </w:t>
              </w:r>
              <w:proofErr w:type="spellStart"/>
              <w:r w:rsidR="00ED60D8" w:rsidRPr="00EF5102">
                <w:rPr>
                  <w:rStyle w:val="Hyperlink"/>
                  <w:rFonts w:ascii="Arial" w:hAnsi="Arial" w:cs="Arial"/>
                  <w:color w:val="000000" w:themeColor="text1"/>
                  <w:sz w:val="18"/>
                  <w:szCs w:val="18"/>
                  <w:u w:val="none"/>
                  <w:shd w:val="clear" w:color="auto" w:fill="FFFFFF"/>
                  <w:lang w:val="nl-NL"/>
                </w:rPr>
                <w:t>Zoonen</w:t>
              </w:r>
              <w:proofErr w:type="spellEnd"/>
              <w:r w:rsidR="00ED60D8" w:rsidRPr="00EF5102">
                <w:rPr>
                  <w:rStyle w:val="Hyperlink"/>
                  <w:rFonts w:ascii="Arial" w:hAnsi="Arial" w:cs="Arial"/>
                  <w:color w:val="000000" w:themeColor="text1"/>
                  <w:sz w:val="18"/>
                  <w:szCs w:val="18"/>
                  <w:u w:val="none"/>
                  <w:shd w:val="clear" w:color="auto" w:fill="FFFFFF"/>
                  <w:lang w:val="nl-NL"/>
                </w:rPr>
                <w:t xml:space="preserve"> B.V.</w:t>
              </w:r>
            </w:hyperlink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Schagen</w:t>
            </w:r>
            <w:proofErr w:type="spellEnd"/>
          </w:p>
        </w:tc>
        <w:tc>
          <w:tcPr>
            <w:tcW w:w="1873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$12.04M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D60D8" w:rsidRPr="00ED60D8" w:rsidTr="00341413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28</w:t>
            </w:r>
          </w:p>
        </w:tc>
        <w:tc>
          <w:tcPr>
            <w:tcW w:w="1905" w:type="dxa"/>
          </w:tcPr>
          <w:p w:rsidR="00ED60D8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hyperlink r:id="rId19" w:history="1">
              <w:r w:rsidR="00ED60D8" w:rsidRPr="00ED60D8">
                <w:rPr>
                  <w:rStyle w:val="Hyperlink"/>
                  <w:rFonts w:ascii="Arial" w:hAnsi="Arial" w:cs="Arial"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Vleesbedrijf Bolscher</w:t>
              </w:r>
            </w:hyperlink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Enschede</w:t>
            </w:r>
          </w:p>
        </w:tc>
        <w:tc>
          <w:tcPr>
            <w:tcW w:w="1873" w:type="dxa"/>
            <w:shd w:val="clear" w:color="auto" w:fill="FBE4D5" w:themeFill="accent2" w:themeFillTint="33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$4.58M (ALL)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D60D8" w:rsidRPr="00ED60D8" w:rsidTr="00ED60D8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29</w:t>
            </w:r>
          </w:p>
        </w:tc>
        <w:tc>
          <w:tcPr>
            <w:tcW w:w="1905" w:type="dxa"/>
          </w:tcPr>
          <w:p w:rsidR="00ED60D8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hyperlink r:id="rId20" w:history="1">
              <w:r w:rsidR="00ED60D8" w:rsidRPr="00ED60D8">
                <w:rPr>
                  <w:rStyle w:val="Hyperlink"/>
                  <w:rFonts w:ascii="Arial" w:hAnsi="Arial" w:cs="Arial"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Thyker B.V.</w:t>
              </w:r>
            </w:hyperlink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Barneveld</w:t>
            </w:r>
          </w:p>
        </w:tc>
        <w:tc>
          <w:tcPr>
            <w:tcW w:w="1873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$1.83M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</w:rPr>
              <w:t>EU</w:t>
            </w:r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D60D8" w:rsidRPr="00ED60D8" w:rsidTr="00341413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30</w:t>
            </w:r>
          </w:p>
        </w:tc>
        <w:tc>
          <w:tcPr>
            <w:tcW w:w="1905" w:type="dxa"/>
          </w:tcPr>
          <w:p w:rsidR="00ED60D8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hyperlink r:id="rId21" w:history="1">
              <w:r w:rsidR="00ED60D8" w:rsidRPr="00ED60D8">
                <w:rPr>
                  <w:rStyle w:val="Hyperlink"/>
                  <w:rFonts w:ascii="Arial" w:hAnsi="Arial" w:cs="Arial"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Horeca Specialiteiten Giessen</w:t>
              </w:r>
            </w:hyperlink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Wijk</w:t>
            </w:r>
            <w:proofErr w:type="spellEnd"/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en</w:t>
            </w:r>
            <w:proofErr w:type="spellEnd"/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aalburg</w:t>
            </w:r>
            <w:proofErr w:type="spellEnd"/>
          </w:p>
        </w:tc>
        <w:tc>
          <w:tcPr>
            <w:tcW w:w="1873" w:type="dxa"/>
            <w:shd w:val="clear" w:color="auto" w:fill="FBE4D5" w:themeFill="accent2" w:themeFillTint="33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$0.91M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D60D8" w:rsidRPr="00ED60D8" w:rsidTr="00ED60D8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31</w:t>
            </w:r>
          </w:p>
        </w:tc>
        <w:tc>
          <w:tcPr>
            <w:tcW w:w="1905" w:type="dxa"/>
          </w:tcPr>
          <w:p w:rsidR="00ED60D8" w:rsidRPr="00EF5102" w:rsidRDefault="00EF5102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  <w:lang w:val="nl-NL"/>
              </w:rPr>
            </w:pPr>
            <w:hyperlink r:id="rId22" w:history="1">
              <w:r w:rsidR="00ED60D8" w:rsidRPr="00EF5102">
                <w:rPr>
                  <w:rStyle w:val="Hyperlink"/>
                  <w:rFonts w:ascii="Arial" w:hAnsi="Arial" w:cs="Arial"/>
                  <w:color w:val="3095B4"/>
                  <w:sz w:val="18"/>
                  <w:szCs w:val="18"/>
                  <w:u w:val="none"/>
                  <w:shd w:val="clear" w:color="auto" w:fill="FFFFFF"/>
                  <w:lang w:val="nl-NL"/>
                </w:rPr>
                <w:t>Vee- en Vleeshandel Verschoor B.V.</w:t>
              </w:r>
            </w:hyperlink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Leiderdorp</w:t>
            </w:r>
            <w:proofErr w:type="spellEnd"/>
          </w:p>
        </w:tc>
        <w:tc>
          <w:tcPr>
            <w:tcW w:w="1873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$0.9M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60D8" w:rsidRPr="00ED60D8" w:rsidTr="00341413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32</w:t>
            </w:r>
          </w:p>
        </w:tc>
        <w:tc>
          <w:tcPr>
            <w:tcW w:w="1905" w:type="dxa"/>
          </w:tcPr>
          <w:p w:rsidR="00ED60D8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hyperlink r:id="rId23" w:history="1">
              <w:r w:rsidR="00ED60D8" w:rsidRPr="00ED60D8">
                <w:rPr>
                  <w:rStyle w:val="Hyperlink"/>
                  <w:rFonts w:ascii="Arial" w:hAnsi="Arial" w:cs="Arial"/>
                  <w:color w:val="3095B4"/>
                  <w:sz w:val="18"/>
                  <w:szCs w:val="18"/>
                  <w:u w:val="none"/>
                  <w:shd w:val="clear" w:color="auto" w:fill="FFFFFF"/>
                </w:rPr>
                <w:t xml:space="preserve">Atlas Halal Products </w:t>
              </w:r>
              <w:r w:rsidR="00ED60D8" w:rsidRPr="00ED60D8">
                <w:rPr>
                  <w:rStyle w:val="Hyperlink"/>
                  <w:rFonts w:ascii="Arial" w:hAnsi="Arial" w:cs="Arial"/>
                  <w:color w:val="3095B4"/>
                  <w:sz w:val="18"/>
                  <w:szCs w:val="18"/>
                  <w:u w:val="none"/>
                  <w:shd w:val="clear" w:color="auto" w:fill="FFFFFF"/>
                </w:rPr>
                <w:lastRenderedPageBreak/>
                <w:t>B.V.</w:t>
              </w:r>
            </w:hyperlink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lastRenderedPageBreak/>
              <w:t>Montfoort</w:t>
            </w:r>
            <w:proofErr w:type="spellEnd"/>
          </w:p>
        </w:tc>
        <w:tc>
          <w:tcPr>
            <w:tcW w:w="1873" w:type="dxa"/>
            <w:shd w:val="clear" w:color="auto" w:fill="FBE4D5" w:themeFill="accent2" w:themeFillTint="33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$0.57M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60D8" w:rsidRPr="00ED60D8" w:rsidTr="00ED60D8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33</w:t>
            </w:r>
          </w:p>
        </w:tc>
        <w:tc>
          <w:tcPr>
            <w:tcW w:w="1905" w:type="dxa"/>
          </w:tcPr>
          <w:p w:rsidR="00ED60D8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hyperlink r:id="rId24" w:history="1">
              <w:r w:rsidR="00ED60D8" w:rsidRPr="00ED60D8">
                <w:rPr>
                  <w:rStyle w:val="Hyperlink"/>
                  <w:rFonts w:ascii="Arial" w:hAnsi="Arial" w:cs="Arial"/>
                  <w:color w:val="3095B4"/>
                  <w:sz w:val="18"/>
                  <w:szCs w:val="18"/>
                  <w:u w:val="none"/>
                  <w:shd w:val="clear" w:color="auto" w:fill="FFFFFF"/>
                </w:rPr>
                <w:t>JP puurvlees</w:t>
              </w:r>
            </w:hyperlink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Nunspeet</w:t>
            </w:r>
            <w:proofErr w:type="spellEnd"/>
          </w:p>
        </w:tc>
        <w:tc>
          <w:tcPr>
            <w:tcW w:w="1873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$0.35M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60D8" w:rsidRPr="00ED60D8" w:rsidTr="00ED60D8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34</w:t>
            </w:r>
          </w:p>
        </w:tc>
        <w:tc>
          <w:tcPr>
            <w:tcW w:w="1905" w:type="dxa"/>
          </w:tcPr>
          <w:p w:rsidR="00ED60D8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hyperlink r:id="rId25" w:history="1">
              <w:r w:rsidR="00ED60D8" w:rsidRPr="00ED60D8">
                <w:rPr>
                  <w:rStyle w:val="Hyperlink"/>
                  <w:rFonts w:ascii="Arial" w:hAnsi="Arial" w:cs="Arial"/>
                  <w:color w:val="3095B4"/>
                  <w:sz w:val="18"/>
                  <w:szCs w:val="18"/>
                  <w:u w:val="none"/>
                  <w:shd w:val="clear" w:color="auto" w:fill="FFFFFF"/>
                </w:rPr>
                <w:t>Biologische Boerderij Sumiran</w:t>
              </w:r>
            </w:hyperlink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Heusden</w:t>
            </w:r>
            <w:proofErr w:type="spellEnd"/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gem</w:t>
            </w:r>
          </w:p>
        </w:tc>
        <w:tc>
          <w:tcPr>
            <w:tcW w:w="1873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$0.27M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60D8" w:rsidRPr="00ED60D8" w:rsidTr="00ED60D8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35</w:t>
            </w:r>
          </w:p>
        </w:tc>
        <w:tc>
          <w:tcPr>
            <w:tcW w:w="1905" w:type="dxa"/>
          </w:tcPr>
          <w:p w:rsidR="00ED60D8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hyperlink r:id="rId26" w:history="1">
              <w:r w:rsidR="00ED60D8" w:rsidRPr="00ED60D8">
                <w:rPr>
                  <w:rStyle w:val="Hyperlink"/>
                  <w:rFonts w:ascii="Arial" w:hAnsi="Arial" w:cs="Arial"/>
                  <w:color w:val="3095B4"/>
                  <w:sz w:val="18"/>
                  <w:szCs w:val="18"/>
                  <w:u w:val="none"/>
                  <w:shd w:val="clear" w:color="auto" w:fill="FFFFFF"/>
                </w:rPr>
                <w:t>J.P. Gringhuis</w:t>
              </w:r>
            </w:hyperlink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Emmen</w:t>
            </w:r>
          </w:p>
        </w:tc>
        <w:tc>
          <w:tcPr>
            <w:tcW w:w="1873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$0.25M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60D8" w:rsidRPr="00ED60D8" w:rsidTr="00ED60D8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36</w:t>
            </w:r>
          </w:p>
        </w:tc>
        <w:tc>
          <w:tcPr>
            <w:tcW w:w="1905" w:type="dxa"/>
          </w:tcPr>
          <w:p w:rsidR="00ED60D8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hyperlink r:id="rId27" w:history="1">
              <w:r w:rsidR="00ED60D8" w:rsidRPr="00ED60D8">
                <w:rPr>
                  <w:rStyle w:val="Hyperlink"/>
                  <w:rFonts w:ascii="Arial" w:hAnsi="Arial" w:cs="Arial"/>
                  <w:color w:val="3095B4"/>
                  <w:sz w:val="18"/>
                  <w:szCs w:val="18"/>
                  <w:u w:val="none"/>
                  <w:shd w:val="clear" w:color="auto" w:fill="FFFFFF"/>
                </w:rPr>
                <w:t>J. Borgmeier Dienstverlening</w:t>
              </w:r>
            </w:hyperlink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Zwolle</w:t>
            </w:r>
          </w:p>
        </w:tc>
        <w:tc>
          <w:tcPr>
            <w:tcW w:w="1873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$0.25M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60D8" w:rsidRPr="00ED60D8" w:rsidTr="00341413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37</w:t>
            </w:r>
          </w:p>
        </w:tc>
        <w:tc>
          <w:tcPr>
            <w:tcW w:w="1905" w:type="dxa"/>
          </w:tcPr>
          <w:p w:rsidR="00ED60D8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hyperlink r:id="rId28" w:history="1">
              <w:r w:rsidR="00ED60D8" w:rsidRPr="00ED60D8">
                <w:rPr>
                  <w:rStyle w:val="Hyperlink"/>
                  <w:rFonts w:ascii="Arial" w:hAnsi="Arial" w:cs="Arial"/>
                  <w:color w:val="3095B4"/>
                  <w:sz w:val="18"/>
                  <w:szCs w:val="18"/>
                  <w:u w:val="none"/>
                  <w:shd w:val="clear" w:color="auto" w:fill="FFFFFF"/>
                </w:rPr>
                <w:t>Van der Meer Vlees</w:t>
              </w:r>
            </w:hyperlink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Eersel</w:t>
            </w:r>
            <w:proofErr w:type="spellEnd"/>
          </w:p>
        </w:tc>
        <w:tc>
          <w:tcPr>
            <w:tcW w:w="1873" w:type="dxa"/>
            <w:shd w:val="clear" w:color="auto" w:fill="FBE4D5" w:themeFill="accent2" w:themeFillTint="33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$0.21M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60D8" w:rsidRPr="00ED60D8" w:rsidTr="00ED60D8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38</w:t>
            </w:r>
          </w:p>
        </w:tc>
        <w:tc>
          <w:tcPr>
            <w:tcW w:w="1905" w:type="dxa"/>
          </w:tcPr>
          <w:p w:rsidR="00ED60D8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hyperlink r:id="rId29" w:history="1">
              <w:r w:rsidR="00ED60D8" w:rsidRPr="00ED60D8">
                <w:rPr>
                  <w:rStyle w:val="Hyperlink"/>
                  <w:rFonts w:ascii="Arial" w:hAnsi="Arial" w:cs="Arial"/>
                  <w:color w:val="3095B4"/>
                  <w:sz w:val="18"/>
                  <w:szCs w:val="18"/>
                  <w:u w:val="none"/>
                  <w:shd w:val="clear" w:color="auto" w:fill="FFFFFF"/>
                </w:rPr>
                <w:t>Quality Halal Meat</w:t>
              </w:r>
            </w:hyperlink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Rotterdam</w:t>
            </w:r>
          </w:p>
        </w:tc>
        <w:tc>
          <w:tcPr>
            <w:tcW w:w="1873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$0.19M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60D8" w:rsidRPr="00ED60D8" w:rsidTr="00ED60D8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39</w:t>
            </w:r>
          </w:p>
        </w:tc>
        <w:tc>
          <w:tcPr>
            <w:tcW w:w="1905" w:type="dxa"/>
          </w:tcPr>
          <w:p w:rsidR="00ED60D8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hyperlink r:id="rId30" w:history="1">
              <w:r w:rsidR="00ED60D8" w:rsidRPr="00ED60D8">
                <w:rPr>
                  <w:rStyle w:val="Hyperlink"/>
                  <w:rFonts w:ascii="Arial" w:hAnsi="Arial" w:cs="Arial"/>
                  <w:color w:val="3095B4"/>
                  <w:sz w:val="18"/>
                  <w:szCs w:val="18"/>
                  <w:u w:val="none"/>
                  <w:shd w:val="clear" w:color="auto" w:fill="FFFFFF"/>
                </w:rPr>
                <w:t>Jandlis Meat</w:t>
              </w:r>
            </w:hyperlink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Dronten</w:t>
            </w:r>
          </w:p>
        </w:tc>
        <w:tc>
          <w:tcPr>
            <w:tcW w:w="1873" w:type="dxa"/>
          </w:tcPr>
          <w:p w:rsidR="00ED60D8" w:rsidRPr="00ED60D8" w:rsidRDefault="0035079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$0.17M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60D8" w:rsidRPr="00ED60D8" w:rsidTr="00ED60D8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40</w:t>
            </w:r>
          </w:p>
        </w:tc>
        <w:tc>
          <w:tcPr>
            <w:tcW w:w="1905" w:type="dxa"/>
          </w:tcPr>
          <w:p w:rsidR="00ED60D8" w:rsidRPr="00ED60D8" w:rsidRDefault="00A0526A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hyperlink r:id="rId31" w:history="1">
              <w:r w:rsidR="00ED60D8" w:rsidRPr="00ED60D8">
                <w:rPr>
                  <w:rStyle w:val="Hyperlink"/>
                  <w:rFonts w:ascii="Arial" w:hAnsi="Arial" w:cs="Arial"/>
                  <w:color w:val="3095B4"/>
                  <w:sz w:val="18"/>
                  <w:szCs w:val="18"/>
                  <w:u w:val="none"/>
                  <w:shd w:val="clear" w:color="auto" w:fill="FFFFFF"/>
                </w:rPr>
                <w:t>Pluimveeslachterij De Wolf</w:t>
              </w:r>
            </w:hyperlink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Dongen</w:t>
            </w:r>
          </w:p>
        </w:tc>
        <w:tc>
          <w:tcPr>
            <w:tcW w:w="1873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$0.15M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89E" w:rsidRPr="00ED60D8" w:rsidTr="00ED60D8">
        <w:trPr>
          <w:trHeight w:val="300"/>
        </w:trPr>
        <w:tc>
          <w:tcPr>
            <w:tcW w:w="418" w:type="dxa"/>
          </w:tcPr>
          <w:p w:rsidR="005A7B90" w:rsidRPr="00ED60D8" w:rsidRDefault="005A7B90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41</w:t>
            </w:r>
          </w:p>
        </w:tc>
        <w:tc>
          <w:tcPr>
            <w:tcW w:w="1905" w:type="dxa"/>
          </w:tcPr>
          <w:p w:rsidR="00DC27D3" w:rsidRPr="00ED60D8" w:rsidRDefault="00DC27D3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Maassen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Eieren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Homoet</w:t>
            </w:r>
            <w:proofErr w:type="spellEnd"/>
          </w:p>
          <w:p w:rsidR="005A7B90" w:rsidRPr="00ED60D8" w:rsidRDefault="005A7B90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</w:p>
        </w:tc>
        <w:tc>
          <w:tcPr>
            <w:tcW w:w="1418" w:type="dxa"/>
          </w:tcPr>
          <w:p w:rsidR="005A7B90" w:rsidRPr="00ED60D8" w:rsidRDefault="00DC27D3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Homoet</w:t>
            </w:r>
            <w:proofErr w:type="spellEnd"/>
          </w:p>
        </w:tc>
        <w:tc>
          <w:tcPr>
            <w:tcW w:w="1873" w:type="dxa"/>
          </w:tcPr>
          <w:p w:rsidR="005A7B90" w:rsidRPr="00EF5102" w:rsidRDefault="00DC27D3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EF5102">
              <w:rPr>
                <w:rFonts w:ascii="Arial" w:eastAsia="SimSun" w:hAnsi="Arial" w:cs="Arial"/>
                <w:color w:val="555555"/>
                <w:kern w:val="0"/>
                <w:sz w:val="18"/>
                <w:szCs w:val="18"/>
                <w:lang w:val="nl-NL"/>
              </w:rPr>
              <w:t>Valburg, Bemmel, Arnhem, Driel, Heteren, Elst, Herveld, Gendt, Ressen, Nijmegen</w:t>
            </w:r>
          </w:p>
        </w:tc>
        <w:tc>
          <w:tcPr>
            <w:tcW w:w="875" w:type="dxa"/>
          </w:tcPr>
          <w:p w:rsidR="005A7B90" w:rsidRPr="00ED60D8" w:rsidRDefault="00DC27D3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5A7B90" w:rsidRPr="00ED60D8" w:rsidRDefault="005A7B90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A7B90" w:rsidRPr="00ED60D8" w:rsidRDefault="005A7B9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5A7B90" w:rsidRPr="00ED60D8" w:rsidRDefault="005A7B90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5A7B90" w:rsidRPr="00ED60D8" w:rsidRDefault="005A7B9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A7B90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7</w:t>
            </w:r>
          </w:p>
        </w:tc>
      </w:tr>
      <w:tr w:rsidR="00CA789E" w:rsidRPr="00ED60D8" w:rsidTr="00341413">
        <w:trPr>
          <w:trHeight w:val="300"/>
        </w:trPr>
        <w:tc>
          <w:tcPr>
            <w:tcW w:w="418" w:type="dxa"/>
          </w:tcPr>
          <w:p w:rsidR="005A7B90" w:rsidRPr="00ED60D8" w:rsidRDefault="005A7B90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42</w:t>
            </w:r>
          </w:p>
        </w:tc>
        <w:tc>
          <w:tcPr>
            <w:tcW w:w="1905" w:type="dxa"/>
          </w:tcPr>
          <w:p w:rsidR="005A7B90" w:rsidRPr="00ED60D8" w:rsidRDefault="00DC27D3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Bilal Chicken Centre </w:t>
            </w:r>
          </w:p>
        </w:tc>
        <w:tc>
          <w:tcPr>
            <w:tcW w:w="1418" w:type="dxa"/>
          </w:tcPr>
          <w:p w:rsidR="005A7B90" w:rsidRPr="00ED60D8" w:rsidRDefault="00DC27D3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Amsterdam</w:t>
            </w:r>
          </w:p>
        </w:tc>
        <w:tc>
          <w:tcPr>
            <w:tcW w:w="1873" w:type="dxa"/>
            <w:shd w:val="clear" w:color="auto" w:fill="FBE4D5" w:themeFill="accent2" w:themeFillTint="33"/>
          </w:tcPr>
          <w:p w:rsidR="005A7B90" w:rsidRPr="00ED60D8" w:rsidRDefault="00DC27D3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0.1millionst/week</w:t>
            </w:r>
          </w:p>
        </w:tc>
        <w:tc>
          <w:tcPr>
            <w:tcW w:w="875" w:type="dxa"/>
          </w:tcPr>
          <w:p w:rsidR="005A7B90" w:rsidRPr="00ED60D8" w:rsidRDefault="005A7B90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</w:tcPr>
          <w:p w:rsidR="005A7B90" w:rsidRPr="00ED60D8" w:rsidRDefault="00DC27D3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5A7B90" w:rsidRPr="00ED60D8" w:rsidRDefault="005A7B9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5A7B90" w:rsidRPr="00ED60D8" w:rsidRDefault="005A7B90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5A7B90" w:rsidRPr="00ED60D8" w:rsidRDefault="005A7B90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5A7B90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</w:t>
            </w:r>
          </w:p>
        </w:tc>
      </w:tr>
      <w:tr w:rsidR="00DC27D3" w:rsidRPr="00ED60D8" w:rsidTr="00341413">
        <w:trPr>
          <w:trHeight w:val="300"/>
        </w:trPr>
        <w:tc>
          <w:tcPr>
            <w:tcW w:w="418" w:type="dxa"/>
          </w:tcPr>
          <w:p w:rsidR="00DC27D3" w:rsidRPr="00ED60D8" w:rsidRDefault="00DC27D3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43</w:t>
            </w:r>
          </w:p>
        </w:tc>
        <w:tc>
          <w:tcPr>
            <w:tcW w:w="1905" w:type="dxa"/>
          </w:tcPr>
          <w:p w:rsidR="00DC27D3" w:rsidRPr="00ED60D8" w:rsidRDefault="00DC27D3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pingo poultry</w:t>
            </w:r>
          </w:p>
        </w:tc>
        <w:tc>
          <w:tcPr>
            <w:tcW w:w="1418" w:type="dxa"/>
          </w:tcPr>
          <w:p w:rsidR="00DC27D3" w:rsidRPr="00ED60D8" w:rsidRDefault="00DC27D3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Wezep</w:t>
            </w:r>
            <w:proofErr w:type="spellEnd"/>
          </w:p>
        </w:tc>
        <w:tc>
          <w:tcPr>
            <w:tcW w:w="1873" w:type="dxa"/>
            <w:shd w:val="clear" w:color="auto" w:fill="FBE4D5" w:themeFill="accent2" w:themeFillTint="33"/>
          </w:tcPr>
          <w:p w:rsidR="00DC27D3" w:rsidRPr="00ED60D8" w:rsidRDefault="00DC27D3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6.5 million/week</w:t>
            </w:r>
          </w:p>
          <w:p w:rsidR="00DC27D3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€</w:t>
            </w:r>
            <w:r w:rsidR="00E507F1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740</w:t>
            </w:r>
            <w:r w:rsidR="00DC27D3"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million</w:t>
            </w:r>
            <w:r w:rsidR="00165B12"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</w:t>
            </w:r>
          </w:p>
        </w:tc>
        <w:tc>
          <w:tcPr>
            <w:tcW w:w="875" w:type="dxa"/>
          </w:tcPr>
          <w:p w:rsidR="00DC27D3" w:rsidRPr="00ED60D8" w:rsidRDefault="00DC27D3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DC27D3" w:rsidRPr="00ED60D8" w:rsidRDefault="00DC27D3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DC27D3" w:rsidRPr="00ED60D8" w:rsidRDefault="00DC27D3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DC27D3" w:rsidRPr="00ED60D8" w:rsidRDefault="00DC27D3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France, Belgium, Germany</w:t>
            </w:r>
          </w:p>
        </w:tc>
        <w:tc>
          <w:tcPr>
            <w:tcW w:w="617" w:type="dxa"/>
          </w:tcPr>
          <w:p w:rsidR="00DC27D3" w:rsidRPr="00ED60D8" w:rsidRDefault="00DC27D3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DC27D3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9</w:t>
            </w:r>
          </w:p>
        </w:tc>
      </w:tr>
      <w:tr w:rsidR="00DC27D3" w:rsidRPr="00ED60D8" w:rsidTr="00ED60D8">
        <w:trPr>
          <w:trHeight w:val="300"/>
        </w:trPr>
        <w:tc>
          <w:tcPr>
            <w:tcW w:w="418" w:type="dxa"/>
          </w:tcPr>
          <w:p w:rsidR="00DC27D3" w:rsidRPr="00ED60D8" w:rsidRDefault="00DC27D3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44</w:t>
            </w:r>
          </w:p>
        </w:tc>
        <w:tc>
          <w:tcPr>
            <w:tcW w:w="1905" w:type="dxa"/>
          </w:tcPr>
          <w:p w:rsidR="00DC27D3" w:rsidRPr="00ED60D8" w:rsidRDefault="00DC27D3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Devries</w:t>
            </w:r>
          </w:p>
        </w:tc>
        <w:tc>
          <w:tcPr>
            <w:tcW w:w="1418" w:type="dxa"/>
          </w:tcPr>
          <w:p w:rsidR="00DC27D3" w:rsidRPr="00ED60D8" w:rsidRDefault="00DC27D3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Nijkerkerveen</w:t>
            </w:r>
            <w:proofErr w:type="spellEnd"/>
          </w:p>
        </w:tc>
        <w:tc>
          <w:tcPr>
            <w:tcW w:w="1873" w:type="dxa"/>
          </w:tcPr>
          <w:p w:rsidR="00DC27D3" w:rsidRPr="00ED60D8" w:rsidRDefault="00DC27D3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150tonnes/week</w:t>
            </w:r>
          </w:p>
        </w:tc>
        <w:tc>
          <w:tcPr>
            <w:tcW w:w="875" w:type="dxa"/>
          </w:tcPr>
          <w:p w:rsidR="00DC27D3" w:rsidRPr="00ED60D8" w:rsidRDefault="00DC27D3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DC27D3" w:rsidRPr="00ED60D8" w:rsidRDefault="00DC27D3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DC27D3" w:rsidRPr="00ED60D8" w:rsidRDefault="00DC27D3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310" w:type="dxa"/>
          </w:tcPr>
          <w:p w:rsidR="00DC27D3" w:rsidRPr="00ED60D8" w:rsidRDefault="00DC27D3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1F3047"/>
                <w:sz w:val="18"/>
                <w:szCs w:val="18"/>
                <w:shd w:val="clear" w:color="auto" w:fill="FFFFFF"/>
              </w:rPr>
              <w:t>Belgium, German, English and Irish </w:t>
            </w:r>
          </w:p>
        </w:tc>
        <w:tc>
          <w:tcPr>
            <w:tcW w:w="617" w:type="dxa"/>
          </w:tcPr>
          <w:p w:rsidR="00DC27D3" w:rsidRPr="00ED60D8" w:rsidRDefault="00DC27D3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DC27D3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10</w:t>
            </w:r>
          </w:p>
        </w:tc>
      </w:tr>
      <w:tr w:rsidR="00DC27D3" w:rsidRPr="00ED60D8" w:rsidTr="00341413">
        <w:trPr>
          <w:trHeight w:val="300"/>
        </w:trPr>
        <w:tc>
          <w:tcPr>
            <w:tcW w:w="418" w:type="dxa"/>
          </w:tcPr>
          <w:p w:rsidR="00DC27D3" w:rsidRPr="00ED60D8" w:rsidRDefault="00DC27D3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45</w:t>
            </w:r>
          </w:p>
        </w:tc>
        <w:tc>
          <w:tcPr>
            <w:tcW w:w="1905" w:type="dxa"/>
          </w:tcPr>
          <w:p w:rsidR="00DC27D3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GroenlandKip</w:t>
            </w:r>
            <w:proofErr w:type="spellEnd"/>
          </w:p>
        </w:tc>
        <w:tc>
          <w:tcPr>
            <w:tcW w:w="1418" w:type="dxa"/>
          </w:tcPr>
          <w:p w:rsidR="00DC27D3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Bodegraven</w:t>
            </w:r>
            <w:proofErr w:type="spellEnd"/>
          </w:p>
        </w:tc>
        <w:tc>
          <w:tcPr>
            <w:tcW w:w="1873" w:type="dxa"/>
            <w:shd w:val="clear" w:color="auto" w:fill="FBE4D5" w:themeFill="accent2" w:themeFillTint="33"/>
          </w:tcPr>
          <w:p w:rsidR="00DC27D3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€</w:t>
            </w:r>
            <w:r w:rsidR="00165B12"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2500 million </w:t>
            </w:r>
          </w:p>
        </w:tc>
        <w:tc>
          <w:tcPr>
            <w:tcW w:w="875" w:type="dxa"/>
          </w:tcPr>
          <w:p w:rsidR="00DC27D3" w:rsidRPr="00ED60D8" w:rsidRDefault="00DC27D3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</w:tcPr>
          <w:p w:rsidR="00DC27D3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DC27D3" w:rsidRPr="00ED60D8" w:rsidRDefault="00DC27D3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DC27D3" w:rsidRPr="00ED60D8" w:rsidRDefault="00DC27D3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DC27D3" w:rsidRPr="00ED60D8" w:rsidRDefault="00DC27D3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DC27D3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11</w:t>
            </w:r>
          </w:p>
        </w:tc>
      </w:tr>
      <w:tr w:rsidR="00165B12" w:rsidRPr="00ED60D8" w:rsidTr="00341413">
        <w:trPr>
          <w:trHeight w:val="300"/>
        </w:trPr>
        <w:tc>
          <w:tcPr>
            <w:tcW w:w="418" w:type="dxa"/>
          </w:tcPr>
          <w:p w:rsidR="00165B12" w:rsidRPr="00ED60D8" w:rsidRDefault="00165B12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46</w:t>
            </w:r>
          </w:p>
        </w:tc>
        <w:tc>
          <w:tcPr>
            <w:tcW w:w="1905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kipkruidennl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-henny-penny</w:t>
            </w:r>
          </w:p>
        </w:tc>
        <w:tc>
          <w:tcPr>
            <w:tcW w:w="1418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Nieuwerkerk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aan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den </w:t>
            </w:r>
            <w:proofErr w:type="spellStart"/>
            <w:r w:rsidR="00ED60D8"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ijssel</w:t>
            </w:r>
            <w:proofErr w:type="spellEnd"/>
          </w:p>
        </w:tc>
        <w:tc>
          <w:tcPr>
            <w:tcW w:w="1873" w:type="dxa"/>
            <w:shd w:val="clear" w:color="auto" w:fill="FBE4D5" w:themeFill="accent2" w:themeFillTint="33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Order</w:t>
            </w:r>
          </w:p>
        </w:tc>
        <w:tc>
          <w:tcPr>
            <w:tcW w:w="875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165B12" w:rsidRPr="00ED60D8" w:rsidRDefault="00165B12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165B12" w:rsidRPr="00ED60D8" w:rsidRDefault="00165B12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165B12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12</w:t>
            </w:r>
          </w:p>
        </w:tc>
      </w:tr>
      <w:tr w:rsidR="00165B12" w:rsidRPr="00ED60D8" w:rsidTr="00341413">
        <w:trPr>
          <w:trHeight w:val="300"/>
        </w:trPr>
        <w:tc>
          <w:tcPr>
            <w:tcW w:w="418" w:type="dxa"/>
          </w:tcPr>
          <w:p w:rsidR="00165B12" w:rsidRPr="00ED60D8" w:rsidRDefault="00165B12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47</w:t>
            </w:r>
          </w:p>
        </w:tc>
        <w:tc>
          <w:tcPr>
            <w:tcW w:w="1905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Emin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Chicken BV</w:t>
            </w:r>
          </w:p>
        </w:tc>
        <w:tc>
          <w:tcPr>
            <w:tcW w:w="1418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Amsterdam</w:t>
            </w:r>
          </w:p>
        </w:tc>
        <w:tc>
          <w:tcPr>
            <w:tcW w:w="1873" w:type="dxa"/>
            <w:shd w:val="clear" w:color="auto" w:fill="FBE4D5" w:themeFill="accent2" w:themeFillTint="33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Order</w:t>
            </w:r>
          </w:p>
        </w:tc>
        <w:tc>
          <w:tcPr>
            <w:tcW w:w="875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165B12" w:rsidRPr="00ED60D8" w:rsidRDefault="00165B12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165B12" w:rsidRPr="00ED60D8" w:rsidRDefault="00165B12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165B12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13</w:t>
            </w:r>
          </w:p>
        </w:tc>
      </w:tr>
      <w:tr w:rsidR="00165B12" w:rsidRPr="00ED60D8" w:rsidTr="00341413">
        <w:trPr>
          <w:trHeight w:val="300"/>
        </w:trPr>
        <w:tc>
          <w:tcPr>
            <w:tcW w:w="418" w:type="dxa"/>
          </w:tcPr>
          <w:p w:rsidR="00165B12" w:rsidRPr="00ED60D8" w:rsidRDefault="00165B12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48</w:t>
            </w:r>
          </w:p>
        </w:tc>
        <w:tc>
          <w:tcPr>
            <w:tcW w:w="1905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Koylu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Food</w:t>
            </w:r>
          </w:p>
        </w:tc>
        <w:tc>
          <w:tcPr>
            <w:tcW w:w="1418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Eindhoven</w:t>
            </w:r>
          </w:p>
        </w:tc>
        <w:tc>
          <w:tcPr>
            <w:tcW w:w="1873" w:type="dxa"/>
            <w:shd w:val="clear" w:color="auto" w:fill="FBE4D5" w:themeFill="accent2" w:themeFillTint="33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Order</w:t>
            </w:r>
          </w:p>
        </w:tc>
        <w:tc>
          <w:tcPr>
            <w:tcW w:w="875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165B12" w:rsidRPr="00ED60D8" w:rsidRDefault="00165B12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165B12" w:rsidRPr="00ED60D8" w:rsidRDefault="00165B12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165B12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14</w:t>
            </w:r>
          </w:p>
        </w:tc>
      </w:tr>
      <w:tr w:rsidR="00165B12" w:rsidRPr="00ED60D8" w:rsidTr="00341413">
        <w:trPr>
          <w:trHeight w:val="300"/>
        </w:trPr>
        <w:tc>
          <w:tcPr>
            <w:tcW w:w="418" w:type="dxa"/>
          </w:tcPr>
          <w:p w:rsidR="00165B12" w:rsidRPr="00ED60D8" w:rsidRDefault="00165B12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49</w:t>
            </w:r>
          </w:p>
        </w:tc>
        <w:tc>
          <w:tcPr>
            <w:tcW w:w="1905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KappersFoods</w:t>
            </w:r>
            <w:proofErr w:type="spellEnd"/>
          </w:p>
        </w:tc>
        <w:tc>
          <w:tcPr>
            <w:tcW w:w="1418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Cuijk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873" w:type="dxa"/>
            <w:shd w:val="clear" w:color="auto" w:fill="FBE4D5" w:themeFill="accent2" w:themeFillTint="33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Order</w:t>
            </w:r>
          </w:p>
        </w:tc>
        <w:tc>
          <w:tcPr>
            <w:tcW w:w="875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165B12" w:rsidRPr="00ED60D8" w:rsidRDefault="00165B12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165B12" w:rsidRPr="00ED60D8" w:rsidRDefault="00165B12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165B12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15</w:t>
            </w:r>
          </w:p>
        </w:tc>
      </w:tr>
      <w:tr w:rsidR="00165B12" w:rsidRPr="00ED60D8" w:rsidTr="00341413">
        <w:trPr>
          <w:trHeight w:val="300"/>
        </w:trPr>
        <w:tc>
          <w:tcPr>
            <w:tcW w:w="418" w:type="dxa"/>
          </w:tcPr>
          <w:p w:rsidR="00165B12" w:rsidRPr="00ED60D8" w:rsidRDefault="00165B12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50</w:t>
            </w:r>
          </w:p>
        </w:tc>
        <w:tc>
          <w:tcPr>
            <w:tcW w:w="1905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ED60D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Jan </w:t>
            </w:r>
            <w:proofErr w:type="spellStart"/>
            <w:r w:rsidRPr="00ED60D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Zandbergen</w:t>
            </w:r>
            <w:proofErr w:type="spellEnd"/>
          </w:p>
        </w:tc>
        <w:tc>
          <w:tcPr>
            <w:tcW w:w="1418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color w:val="030303"/>
                <w:sz w:val="18"/>
                <w:szCs w:val="18"/>
              </w:rPr>
            </w:pPr>
            <w:proofErr w:type="spellStart"/>
            <w:r w:rsidRPr="00ED60D8">
              <w:rPr>
                <w:rFonts w:ascii="Arial" w:hAnsi="Arial" w:cs="Arial"/>
                <w:color w:val="003B79"/>
                <w:sz w:val="18"/>
                <w:szCs w:val="18"/>
                <w:shd w:val="clear" w:color="auto" w:fill="FAFAFA"/>
              </w:rPr>
              <w:t>Veenendaal</w:t>
            </w:r>
            <w:proofErr w:type="spellEnd"/>
          </w:p>
        </w:tc>
        <w:tc>
          <w:tcPr>
            <w:tcW w:w="1873" w:type="dxa"/>
            <w:shd w:val="clear" w:color="auto" w:fill="FBE4D5" w:themeFill="accent2" w:themeFillTint="33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20,000 </w:t>
            </w:r>
            <w:proofErr w:type="spellStart"/>
            <w:r w:rsidRPr="00ED60D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tonnes</w:t>
            </w:r>
            <w:proofErr w:type="spellEnd"/>
          </w:p>
        </w:tc>
        <w:tc>
          <w:tcPr>
            <w:tcW w:w="875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165B12" w:rsidRPr="00ED60D8" w:rsidRDefault="00165B12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165B12" w:rsidRPr="00ED60D8" w:rsidRDefault="00165B12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165B12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16</w:t>
            </w:r>
          </w:p>
        </w:tc>
      </w:tr>
      <w:tr w:rsidR="00165B12" w:rsidRPr="00ED60D8" w:rsidTr="00341413">
        <w:trPr>
          <w:trHeight w:val="300"/>
        </w:trPr>
        <w:tc>
          <w:tcPr>
            <w:tcW w:w="418" w:type="dxa"/>
          </w:tcPr>
          <w:p w:rsidR="00165B12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51</w:t>
            </w:r>
          </w:p>
        </w:tc>
        <w:tc>
          <w:tcPr>
            <w:tcW w:w="1905" w:type="dxa"/>
          </w:tcPr>
          <w:p w:rsidR="00165B12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 xml:space="preserve">H. </w:t>
            </w: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Ferwerda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</w:rPr>
              <w:t xml:space="preserve"> BV</w:t>
            </w:r>
          </w:p>
        </w:tc>
        <w:tc>
          <w:tcPr>
            <w:tcW w:w="1418" w:type="dxa"/>
          </w:tcPr>
          <w:p w:rsidR="00165B12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3B79"/>
                <w:sz w:val="18"/>
                <w:szCs w:val="18"/>
                <w:shd w:val="clear" w:color="auto" w:fill="FAFAFA"/>
              </w:rPr>
            </w:pPr>
            <w:r w:rsidRPr="00ED60D8">
              <w:rPr>
                <w:rFonts w:ascii="Arial" w:hAnsi="Arial" w:cs="Arial"/>
                <w:color w:val="003B79"/>
                <w:sz w:val="18"/>
                <w:szCs w:val="18"/>
                <w:shd w:val="clear" w:color="auto" w:fill="FAFAFA"/>
              </w:rPr>
              <w:t>Rotterdam</w:t>
            </w:r>
          </w:p>
        </w:tc>
        <w:tc>
          <w:tcPr>
            <w:tcW w:w="1873" w:type="dxa"/>
            <w:shd w:val="clear" w:color="auto" w:fill="FBE4D5" w:themeFill="accent2" w:themeFillTint="33"/>
          </w:tcPr>
          <w:p w:rsidR="00165B12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 xml:space="preserve">3000 </w:t>
            </w: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tonnes</w:t>
            </w:r>
            <w:proofErr w:type="spellEnd"/>
          </w:p>
        </w:tc>
        <w:tc>
          <w:tcPr>
            <w:tcW w:w="875" w:type="dxa"/>
          </w:tcPr>
          <w:p w:rsidR="00165B12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165B12" w:rsidRPr="00ED60D8" w:rsidRDefault="00165B12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165B12" w:rsidRPr="00ED60D8" w:rsidRDefault="00165B12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</w:tcPr>
          <w:p w:rsidR="00165B12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17</w:t>
            </w:r>
          </w:p>
        </w:tc>
      </w:tr>
      <w:tr w:rsidR="00165B12" w:rsidRPr="00ED60D8" w:rsidTr="00341413">
        <w:trPr>
          <w:trHeight w:val="300"/>
        </w:trPr>
        <w:tc>
          <w:tcPr>
            <w:tcW w:w="418" w:type="dxa"/>
          </w:tcPr>
          <w:p w:rsidR="00165B12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52</w:t>
            </w:r>
          </w:p>
        </w:tc>
        <w:tc>
          <w:tcPr>
            <w:tcW w:w="1905" w:type="dxa"/>
          </w:tcPr>
          <w:p w:rsidR="00165B12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Ferdinand </w:t>
            </w:r>
            <w:proofErr w:type="spellStart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Zandbergen</w:t>
            </w:r>
            <w:proofErr w:type="spellEnd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B</w:t>
            </w:r>
          </w:p>
        </w:tc>
        <w:tc>
          <w:tcPr>
            <w:tcW w:w="1418" w:type="dxa"/>
          </w:tcPr>
          <w:p w:rsidR="00165B12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3B79"/>
                <w:sz w:val="18"/>
                <w:szCs w:val="18"/>
                <w:shd w:val="clear" w:color="auto" w:fill="FAFAFA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Woudenberg</w:t>
            </w:r>
            <w:proofErr w:type="spellEnd"/>
          </w:p>
        </w:tc>
        <w:tc>
          <w:tcPr>
            <w:tcW w:w="1873" w:type="dxa"/>
            <w:shd w:val="clear" w:color="auto" w:fill="FBE4D5" w:themeFill="accent2" w:themeFillTint="33"/>
          </w:tcPr>
          <w:p w:rsidR="00165B12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1000ton/week</w:t>
            </w:r>
          </w:p>
        </w:tc>
        <w:tc>
          <w:tcPr>
            <w:tcW w:w="875" w:type="dxa"/>
          </w:tcPr>
          <w:p w:rsidR="00165B12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067" w:type="dxa"/>
          </w:tcPr>
          <w:p w:rsidR="00165B12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165B12" w:rsidRPr="00ED60D8" w:rsidRDefault="00165B12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165B12" w:rsidRPr="00ED60D8" w:rsidRDefault="00165B12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165B12" w:rsidRPr="00ED60D8" w:rsidRDefault="007B4256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02</w:t>
            </w:r>
          </w:p>
        </w:tc>
        <w:tc>
          <w:tcPr>
            <w:tcW w:w="787" w:type="dxa"/>
          </w:tcPr>
          <w:p w:rsidR="00165B12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18</w:t>
            </w:r>
          </w:p>
        </w:tc>
      </w:tr>
      <w:tr w:rsidR="00ED60D8" w:rsidRPr="00ED60D8" w:rsidTr="00341413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53</w:t>
            </w:r>
          </w:p>
        </w:tc>
        <w:tc>
          <w:tcPr>
            <w:tcW w:w="1905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Group of Butchers</w:t>
            </w:r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Eersel</w:t>
            </w:r>
            <w:proofErr w:type="spellEnd"/>
          </w:p>
        </w:tc>
        <w:tc>
          <w:tcPr>
            <w:tcW w:w="1873" w:type="dxa"/>
            <w:shd w:val="clear" w:color="auto" w:fill="FBE4D5" w:themeFill="accent2" w:themeFillTint="33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€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  <w:r w:rsidRPr="00ED60D8">
              <w:rPr>
                <w:rFonts w:ascii="Arial" w:hAnsi="Arial" w:cs="Arial"/>
                <w:sz w:val="18"/>
                <w:szCs w:val="18"/>
              </w:rPr>
              <w:t>6787million/year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 w:val="restart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19</w:t>
            </w:r>
          </w:p>
        </w:tc>
      </w:tr>
      <w:tr w:rsidR="00ED60D8" w:rsidRPr="00ED60D8" w:rsidTr="00341413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54</w:t>
            </w:r>
          </w:p>
        </w:tc>
        <w:tc>
          <w:tcPr>
            <w:tcW w:w="1905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Group of Butchers</w:t>
            </w:r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Alken</w:t>
            </w:r>
            <w:proofErr w:type="spellEnd"/>
          </w:p>
        </w:tc>
        <w:tc>
          <w:tcPr>
            <w:tcW w:w="1873" w:type="dxa"/>
            <w:shd w:val="clear" w:color="auto" w:fill="FBE4D5" w:themeFill="accent2" w:themeFillTint="33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€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  <w:r w:rsidRPr="00ED60D8">
              <w:rPr>
                <w:rFonts w:ascii="Arial" w:hAnsi="Arial" w:cs="Arial"/>
                <w:sz w:val="18"/>
                <w:szCs w:val="18"/>
              </w:rPr>
              <w:t>6787million/year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60D8" w:rsidRPr="00ED60D8" w:rsidTr="00341413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55</w:t>
            </w:r>
          </w:p>
        </w:tc>
        <w:tc>
          <w:tcPr>
            <w:tcW w:w="1905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Group of Butchers</w:t>
            </w:r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3B79"/>
                <w:sz w:val="18"/>
                <w:szCs w:val="18"/>
                <w:shd w:val="clear" w:color="auto" w:fill="FAFAFA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Oosterzele</w:t>
            </w:r>
            <w:proofErr w:type="spellEnd"/>
          </w:p>
        </w:tc>
        <w:tc>
          <w:tcPr>
            <w:tcW w:w="1873" w:type="dxa"/>
            <w:shd w:val="clear" w:color="auto" w:fill="FBE4D5" w:themeFill="accent2" w:themeFillTint="33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€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  <w:r w:rsidRPr="00ED60D8">
              <w:rPr>
                <w:rFonts w:ascii="Arial" w:hAnsi="Arial" w:cs="Arial"/>
                <w:sz w:val="18"/>
                <w:szCs w:val="18"/>
              </w:rPr>
              <w:t>6787million/year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60D8" w:rsidRPr="00ED60D8" w:rsidTr="00341413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56</w:t>
            </w:r>
          </w:p>
        </w:tc>
        <w:tc>
          <w:tcPr>
            <w:tcW w:w="1905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Group of Butchers</w:t>
            </w:r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Barneveld</w:t>
            </w:r>
          </w:p>
        </w:tc>
        <w:tc>
          <w:tcPr>
            <w:tcW w:w="1873" w:type="dxa"/>
            <w:shd w:val="clear" w:color="auto" w:fill="FBE4D5" w:themeFill="accent2" w:themeFillTint="33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€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  <w:r w:rsidRPr="00ED60D8">
              <w:rPr>
                <w:rFonts w:ascii="Arial" w:hAnsi="Arial" w:cs="Arial"/>
                <w:sz w:val="18"/>
                <w:szCs w:val="18"/>
              </w:rPr>
              <w:t>6787million/year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60D8" w:rsidRPr="00ED60D8" w:rsidTr="00341413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57</w:t>
            </w:r>
          </w:p>
        </w:tc>
        <w:tc>
          <w:tcPr>
            <w:tcW w:w="1905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Group of Butchers</w:t>
            </w:r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proofErr w:type="spellStart"/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Tiburg</w:t>
            </w:r>
            <w:proofErr w:type="spellEnd"/>
          </w:p>
        </w:tc>
        <w:tc>
          <w:tcPr>
            <w:tcW w:w="1873" w:type="dxa"/>
            <w:shd w:val="clear" w:color="auto" w:fill="FBE4D5" w:themeFill="accent2" w:themeFillTint="33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€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  <w:r w:rsidRPr="00ED60D8">
              <w:rPr>
                <w:rFonts w:ascii="Arial" w:hAnsi="Arial" w:cs="Arial"/>
                <w:sz w:val="18"/>
                <w:szCs w:val="18"/>
              </w:rPr>
              <w:t>6787million/year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60D8" w:rsidRPr="00ED60D8" w:rsidTr="00341413">
        <w:trPr>
          <w:trHeight w:val="300"/>
        </w:trPr>
        <w:tc>
          <w:tcPr>
            <w:tcW w:w="418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color w:val="030303"/>
                <w:sz w:val="18"/>
                <w:szCs w:val="18"/>
              </w:rPr>
            </w:pPr>
            <w:r w:rsidRPr="00ED60D8">
              <w:rPr>
                <w:rFonts w:ascii="Arial" w:hAnsi="Arial" w:cs="Arial"/>
                <w:color w:val="030303"/>
                <w:sz w:val="18"/>
                <w:szCs w:val="18"/>
              </w:rPr>
              <w:t>58</w:t>
            </w:r>
          </w:p>
        </w:tc>
        <w:tc>
          <w:tcPr>
            <w:tcW w:w="1905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 xml:space="preserve">Van Loon </w:t>
            </w:r>
            <w:proofErr w:type="spellStart"/>
            <w:r w:rsidRPr="00ED60D8">
              <w:rPr>
                <w:rFonts w:ascii="Arial" w:hAnsi="Arial" w:cs="Arial"/>
                <w:sz w:val="18"/>
                <w:szCs w:val="18"/>
              </w:rPr>
              <w:t>Vlees</w:t>
            </w:r>
            <w:proofErr w:type="spellEnd"/>
          </w:p>
        </w:tc>
        <w:tc>
          <w:tcPr>
            <w:tcW w:w="1418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color w:val="003B79"/>
                <w:sz w:val="18"/>
                <w:szCs w:val="18"/>
                <w:shd w:val="clear" w:color="auto" w:fill="FAFAFA"/>
              </w:rPr>
            </w:pPr>
            <w:proofErr w:type="spellStart"/>
            <w:r w:rsidRPr="00ED60D8">
              <w:rPr>
                <w:rFonts w:ascii="Arial" w:hAnsi="Arial" w:cs="Arial"/>
                <w:color w:val="1D1D1B"/>
                <w:sz w:val="18"/>
                <w:szCs w:val="18"/>
                <w:shd w:val="clear" w:color="auto" w:fill="F1EFED"/>
              </w:rPr>
              <w:t>Eersel</w:t>
            </w:r>
            <w:proofErr w:type="spellEnd"/>
            <w:r w:rsidRPr="00ED60D8">
              <w:rPr>
                <w:rFonts w:ascii="Arial" w:hAnsi="Arial" w:cs="Arial"/>
                <w:color w:val="1D1D1B"/>
                <w:sz w:val="18"/>
                <w:szCs w:val="18"/>
                <w:shd w:val="clear" w:color="auto" w:fill="F1EFED"/>
              </w:rPr>
              <w:t> </w:t>
            </w:r>
          </w:p>
        </w:tc>
        <w:tc>
          <w:tcPr>
            <w:tcW w:w="1873" w:type="dxa"/>
            <w:shd w:val="clear" w:color="auto" w:fill="FBE4D5" w:themeFill="accent2" w:themeFillTint="33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€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  <w:r w:rsidRPr="00ED60D8">
              <w:rPr>
                <w:rFonts w:ascii="Arial" w:hAnsi="Arial" w:cs="Arial"/>
                <w:sz w:val="18"/>
                <w:szCs w:val="18"/>
              </w:rPr>
              <w:t>3251million/year</w:t>
            </w:r>
          </w:p>
        </w:tc>
        <w:tc>
          <w:tcPr>
            <w:tcW w:w="875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60D8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0" w:type="dxa"/>
          </w:tcPr>
          <w:p w:rsidR="00ED60D8" w:rsidRPr="00ED60D8" w:rsidRDefault="00ED60D8" w:rsidP="00ED60D8">
            <w:pPr>
              <w:spacing w:line="1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7" w:type="dxa"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</w:tcPr>
          <w:p w:rsidR="00ED60D8" w:rsidRPr="00ED60D8" w:rsidRDefault="00ED60D8" w:rsidP="00ED60D8">
            <w:pPr>
              <w:spacing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51684" w:rsidRDefault="00751684"/>
    <w:p w:rsidR="005A7B90" w:rsidRDefault="005A7B90"/>
    <w:p w:rsidR="00D25DA2" w:rsidRDefault="00751684">
      <w:r>
        <w:rPr>
          <w:rFonts w:hint="eastAsia"/>
        </w:rPr>
        <w:t>1</w:t>
      </w:r>
      <w:r>
        <w:t xml:space="preserve"> World`s top companies profile of the world`s 289 leading poultry companies. Poultry International.</w:t>
      </w:r>
      <w:r>
        <w:rPr>
          <w:rFonts w:hint="eastAsia"/>
        </w:rPr>
        <w:t xml:space="preserve"> </w:t>
      </w:r>
      <w:hyperlink r:id="rId32" w:anchor="/1" w:history="1">
        <w:r w:rsidRPr="00FB5451">
          <w:rPr>
            <w:rStyle w:val="Hyperlink"/>
          </w:rPr>
          <w:t>http://www.poultryinternational-digital.com/201710/index.php?startid=22#/1</w:t>
        </w:r>
      </w:hyperlink>
    </w:p>
    <w:p w:rsidR="00751684" w:rsidRDefault="008F5719">
      <w:r>
        <w:rPr>
          <w:rFonts w:hint="eastAsia"/>
        </w:rPr>
        <w:t xml:space="preserve">2 </w:t>
      </w:r>
      <w:hyperlink r:id="rId33" w:history="1">
        <w:r w:rsidRPr="00FB5451">
          <w:rPr>
            <w:rStyle w:val="Hyperlink"/>
          </w:rPr>
          <w:t>https://www.2sistersstorteboom.nl/over-ons</w:t>
        </w:r>
      </w:hyperlink>
    </w:p>
    <w:p w:rsidR="008F5719" w:rsidRDefault="008F5719">
      <w:r>
        <w:rPr>
          <w:rFonts w:hint="eastAsia"/>
        </w:rPr>
        <w:t xml:space="preserve">3 </w:t>
      </w:r>
      <w:hyperlink r:id="rId34" w:history="1">
        <w:r w:rsidR="00D50539" w:rsidRPr="00FB5451">
          <w:rPr>
            <w:rStyle w:val="Hyperlink"/>
          </w:rPr>
          <w:t>http://www.friki.nl/uit-een-goed-nest/</w:t>
        </w:r>
      </w:hyperlink>
    </w:p>
    <w:p w:rsidR="00D50539" w:rsidRDefault="00D50539">
      <w:r>
        <w:t xml:space="preserve">4 </w:t>
      </w:r>
      <w:hyperlink r:id="rId35" w:anchor="nav-history" w:history="1">
        <w:r w:rsidRPr="00FB5451">
          <w:rPr>
            <w:rStyle w:val="Hyperlink"/>
          </w:rPr>
          <w:t>https://www.starafoods.com/#nav-history</w:t>
        </w:r>
      </w:hyperlink>
    </w:p>
    <w:p w:rsidR="00D50539" w:rsidRDefault="00D50539" w:rsidP="00D50539">
      <w:pPr>
        <w:jc w:val="left"/>
      </w:pPr>
      <w:r>
        <w:t xml:space="preserve">5 </w:t>
      </w:r>
      <w:hyperlink r:id="rId36" w:history="1">
        <w:r w:rsidRPr="00FB5451">
          <w:rPr>
            <w:rStyle w:val="Hyperlink"/>
          </w:rPr>
          <w:t>http://www.hoovers.com/company-information/company-search.html?term=chicken&amp;nvcnt=72&amp;maxitems=100&amp;sortDir=Descending&amp;sort=SalesUS</w:t>
        </w:r>
      </w:hyperlink>
    </w:p>
    <w:p w:rsidR="00D50539" w:rsidRDefault="00D50539" w:rsidP="00D50539">
      <w:pPr>
        <w:jc w:val="left"/>
      </w:pPr>
    </w:p>
    <w:p w:rsidR="00534994" w:rsidRDefault="00352C9E" w:rsidP="00D50539">
      <w:pPr>
        <w:jc w:val="left"/>
      </w:pPr>
      <w:r>
        <w:t xml:space="preserve">01 </w:t>
      </w:r>
      <w:hyperlink r:id="rId37" w:history="1">
        <w:r w:rsidR="00534994" w:rsidRPr="00FB5451">
          <w:rPr>
            <w:rStyle w:val="Hyperlink"/>
          </w:rPr>
          <w:t>https://www.youtube.com/watch?v=M9ES-XTmmG4</w:t>
        </w:r>
      </w:hyperlink>
    </w:p>
    <w:p w:rsidR="007B4256" w:rsidRDefault="007B4256" w:rsidP="00D50539">
      <w:pPr>
        <w:jc w:val="left"/>
      </w:pPr>
      <w:r>
        <w:t xml:space="preserve">02 </w:t>
      </w:r>
      <w:hyperlink r:id="rId38" w:history="1">
        <w:r w:rsidRPr="00FB5451">
          <w:rPr>
            <w:rStyle w:val="Hyperlink"/>
          </w:rPr>
          <w:t>https://www.kompass.com/z/nl/c/jan-zandbergen-bv/nl209520/</w:t>
        </w:r>
      </w:hyperlink>
    </w:p>
    <w:p w:rsidR="00D50539" w:rsidRDefault="00D50539"/>
    <w:tbl>
      <w:tblPr>
        <w:tblW w:w="8170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90"/>
        <w:gridCol w:w="3040"/>
        <w:gridCol w:w="2280"/>
        <w:gridCol w:w="2360"/>
      </w:tblGrid>
      <w:tr w:rsidR="007B4256" w:rsidRPr="007B4256" w:rsidTr="00EF5102">
        <w:trPr>
          <w:trHeight w:val="312"/>
        </w:trPr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No.</w:t>
            </w:r>
          </w:p>
        </w:tc>
        <w:tc>
          <w:tcPr>
            <w:tcW w:w="3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Name of </w:t>
            </w: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comapny</w:t>
            </w:r>
            <w:proofErr w:type="spellEnd"/>
          </w:p>
        </w:tc>
        <w:tc>
          <w:tcPr>
            <w:tcW w:w="2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Location</w:t>
            </w:r>
          </w:p>
        </w:tc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Sales</w:t>
            </w:r>
          </w:p>
        </w:tc>
      </w:tr>
      <w:tr w:rsidR="007B4256" w:rsidRPr="007B4256" w:rsidTr="00EF5102">
        <w:trPr>
          <w:trHeight w:val="312"/>
        </w:trPr>
        <w:tc>
          <w:tcPr>
            <w:tcW w:w="4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</w:p>
        </w:tc>
      </w:tr>
      <w:tr w:rsidR="007B4256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2sistersstorteboom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Nijkerk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4F7C9A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 xml:space="preserve">436 M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€</w:t>
            </w:r>
          </w:p>
        </w:tc>
      </w:tr>
      <w:tr w:rsidR="007B4256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2sistersstorteboom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Kotowo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4F7C9A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 xml:space="preserve">436 M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€</w:t>
            </w:r>
          </w:p>
        </w:tc>
      </w:tr>
      <w:tr w:rsidR="007B4256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Friki</w:t>
            </w:r>
            <w:proofErr w:type="spellEnd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(from </w:t>
            </w: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Plukon</w:t>
            </w:r>
            <w:proofErr w:type="spellEnd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Wezep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3C66C8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&gt;500</w:t>
            </w:r>
            <w:r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 xml:space="preserve"> M</w:t>
            </w:r>
          </w:p>
        </w:tc>
      </w:tr>
      <w:tr w:rsidR="007B4256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STARA FOODS BV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Gervenseweg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——</w:t>
            </w:r>
          </w:p>
        </w:tc>
      </w:tr>
      <w:tr w:rsidR="007B4256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A0526A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hyperlink r:id="rId39" w:tooltip="http://www.hoovers.com/company-information/cs/company-profile.ven_poultry_bv.a0d5525088ae3d9f.html" w:history="1">
              <w:r w:rsidR="007B4256" w:rsidRPr="007B4256">
                <w:rPr>
                  <w:rFonts w:ascii="DengXian" w:eastAsia="DengXian" w:hAnsi="DengXian" w:cs="SimSun" w:hint="eastAsia"/>
                  <w:color w:val="000000"/>
                  <w:kern w:val="0"/>
                  <w:sz w:val="18"/>
                  <w:szCs w:val="18"/>
                </w:rPr>
                <w:t>Ven Poultry B.V.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Lierop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$4.18M</w:t>
            </w:r>
          </w:p>
        </w:tc>
      </w:tr>
      <w:tr w:rsidR="007B4256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Poeliersbedrijf</w:t>
            </w:r>
            <w:proofErr w:type="spellEnd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Ep de Graaf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Putten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2000pallets</w:t>
            </w:r>
          </w:p>
        </w:tc>
      </w:tr>
      <w:tr w:rsidR="007B4256" w:rsidRPr="007B4256" w:rsidTr="00EF5102">
        <w:trPr>
          <w:trHeight w:val="285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A0526A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hyperlink r:id="rId40" w:tooltip="http://www.hoovers.com/company-information/cs/company-profile.cfg_poultry_bv.7c4cf214db17ed58.html" w:history="1">
              <w:r w:rsidR="007B4256" w:rsidRPr="007B4256">
                <w:rPr>
                  <w:rFonts w:ascii="DengXian" w:eastAsia="DengXian" w:hAnsi="DengXian" w:cs="SimSun" w:hint="eastAsia"/>
                  <w:color w:val="000000"/>
                  <w:kern w:val="0"/>
                  <w:sz w:val="18"/>
                  <w:szCs w:val="18"/>
                </w:rPr>
                <w:t>CFG Poultry B.V.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Nijkerk</w:t>
            </w:r>
            <w:proofErr w:type="spellEnd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gld</w:t>
            </w:r>
            <w:proofErr w:type="spellEnd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,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2million consumer/week</w:t>
            </w:r>
          </w:p>
        </w:tc>
      </w:tr>
      <w:tr w:rsidR="007B4256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A0526A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hyperlink r:id="rId41" w:tooltip="http://www.hoovers.com/company-information/cs/company-profile.wijnen_meat_bv.5cb893d0a7fcd99c.html" w:history="1">
              <w:r w:rsidR="007B4256" w:rsidRPr="007B4256">
                <w:rPr>
                  <w:rFonts w:ascii="DengXian" w:eastAsia="DengXian" w:hAnsi="DengXian" w:cs="SimSun" w:hint="eastAsia"/>
                  <w:color w:val="000000"/>
                  <w:kern w:val="0"/>
                  <w:sz w:val="18"/>
                  <w:szCs w:val="18"/>
                </w:rPr>
                <w:t>Wijnen Meat B.V.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Oss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600tonnes/week</w:t>
            </w:r>
          </w:p>
        </w:tc>
      </w:tr>
      <w:tr w:rsidR="007B4256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A0526A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hyperlink r:id="rId42" w:tooltip="http://www.hoovers.com/company-information/cs/company-profile.mr_john_chicken_food_systems_bv.01ceb24b2e2cb88c.html" w:history="1">
              <w:r w:rsidR="007B4256" w:rsidRPr="007B4256">
                <w:rPr>
                  <w:rFonts w:ascii="DengXian" w:eastAsia="DengXian" w:hAnsi="DengXian" w:cs="SimSun" w:hint="eastAsia"/>
                  <w:color w:val="000000"/>
                  <w:kern w:val="0"/>
                  <w:sz w:val="18"/>
                  <w:szCs w:val="18"/>
                </w:rPr>
                <w:t>Mr. John Chicken Food Systems B.V.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Zevenhuizen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$0.31M</w:t>
            </w:r>
          </w:p>
        </w:tc>
      </w:tr>
      <w:tr w:rsidR="007B4256" w:rsidRPr="007B4256" w:rsidTr="00EF5102">
        <w:trPr>
          <w:trHeight w:val="285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TD Poultry Processing BV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Veenendaal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——</w:t>
            </w:r>
          </w:p>
        </w:tc>
      </w:tr>
      <w:tr w:rsidR="007B4256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A0526A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hyperlink r:id="rId43" w:tooltip="http://www.hoovers.com/company-information/cs/company-profile.van_hessen_bv.50af663ee3729321.html" w:history="1">
              <w:r w:rsidR="007B4256" w:rsidRPr="007B4256">
                <w:rPr>
                  <w:rFonts w:ascii="DengXian" w:eastAsia="DengXian" w:hAnsi="DengXian" w:cs="SimSun" w:hint="eastAsia"/>
                  <w:color w:val="000000"/>
                  <w:kern w:val="0"/>
                  <w:sz w:val="18"/>
                  <w:szCs w:val="18"/>
                </w:rPr>
                <w:t>Van Hessen B.V.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Nieuwerkerk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$138.26M</w:t>
            </w:r>
          </w:p>
        </w:tc>
      </w:tr>
      <w:tr w:rsidR="007B4256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A0526A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hyperlink r:id="rId44" w:tooltip="http://www.hoovers.com/company-information/cs/company-profile.vleesbedrijf_bolscher_bv.891724f3bac568b3.html" w:history="1">
              <w:r w:rsidR="007B4256" w:rsidRPr="007B4256">
                <w:rPr>
                  <w:rFonts w:ascii="DengXian" w:eastAsia="DengXian" w:hAnsi="DengXian" w:cs="SimSun" w:hint="eastAsia"/>
                  <w:color w:val="000000"/>
                  <w:kern w:val="0"/>
                  <w:sz w:val="18"/>
                  <w:szCs w:val="18"/>
                </w:rPr>
                <w:t>Vleesbedrijf Bolscher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Enschede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$4.58M </w:t>
            </w:r>
          </w:p>
        </w:tc>
      </w:tr>
      <w:tr w:rsidR="007B4256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A0526A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hyperlink r:id="rId45" w:tooltip="http://www.hoovers.com/company-information/cs/company-profile.horeca_specialiteiten_giessen.2384cdf59974951d.html" w:history="1">
              <w:r w:rsidR="007B4256" w:rsidRPr="007B4256">
                <w:rPr>
                  <w:rFonts w:ascii="DengXian" w:eastAsia="DengXian" w:hAnsi="DengXian" w:cs="SimSun" w:hint="eastAsia"/>
                  <w:color w:val="000000"/>
                  <w:kern w:val="0"/>
                  <w:sz w:val="18"/>
                  <w:szCs w:val="18"/>
                </w:rPr>
                <w:t>Horeca Specialiteiten Giessen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Wijk</w:t>
            </w:r>
            <w:proofErr w:type="spellEnd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en</w:t>
            </w:r>
            <w:proofErr w:type="spellEnd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aalburg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$0.91M</w:t>
            </w:r>
          </w:p>
        </w:tc>
      </w:tr>
      <w:tr w:rsidR="007B4256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A0526A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hyperlink r:id="rId46" w:tooltip="http://www.hoovers.com/company-information/cs/company-profile.jp_puurvlees.4c91d54caf83183f.html" w:history="1">
              <w:r w:rsidR="007B4256" w:rsidRPr="007B4256">
                <w:rPr>
                  <w:rFonts w:ascii="DengXian" w:eastAsia="DengXian" w:hAnsi="DengXian" w:cs="SimSun" w:hint="eastAsia"/>
                  <w:color w:val="000000"/>
                  <w:kern w:val="0"/>
                  <w:sz w:val="18"/>
                  <w:szCs w:val="18"/>
                </w:rPr>
                <w:t>JP puurvlees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Nunspeet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$0.35M</w:t>
            </w:r>
          </w:p>
        </w:tc>
      </w:tr>
      <w:tr w:rsidR="007B4256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A0526A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hyperlink r:id="rId47" w:tooltip="http://www.hoovers.com/company-information/cs/company-profile.van_der_meer_vlees.a424f1de6024b371.html" w:history="1">
              <w:r w:rsidR="007B4256" w:rsidRPr="007B4256">
                <w:rPr>
                  <w:rFonts w:ascii="DengXian" w:eastAsia="DengXian" w:hAnsi="DengXian" w:cs="SimSun" w:hint="eastAsia"/>
                  <w:color w:val="000000"/>
                  <w:kern w:val="0"/>
                  <w:sz w:val="18"/>
                  <w:szCs w:val="18"/>
                </w:rPr>
                <w:t>Van der Meer Vlees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Eersel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$0.21M</w:t>
            </w:r>
          </w:p>
        </w:tc>
      </w:tr>
      <w:tr w:rsidR="007B4256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Maassen</w:t>
            </w:r>
            <w:proofErr w:type="spellEnd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Eieren</w:t>
            </w:r>
            <w:proofErr w:type="spellEnd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Homoet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知道</w:t>
            </w:r>
          </w:p>
        </w:tc>
      </w:tr>
      <w:tr w:rsidR="007B4256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Bilal Chicken Centre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Amsterdam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4F7C9A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€</w:t>
            </w:r>
            <w:r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1.5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million</w:t>
            </w:r>
          </w:p>
        </w:tc>
      </w:tr>
      <w:tr w:rsidR="007B4256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pingo poultry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Wezep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€370 million</w:t>
            </w:r>
          </w:p>
        </w:tc>
      </w:tr>
      <w:tr w:rsidR="007B4256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GroenlandKip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Bodegraven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$138.26M</w:t>
            </w:r>
          </w:p>
        </w:tc>
      </w:tr>
      <w:tr w:rsidR="007B4256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kipkruidennl</w:t>
            </w:r>
            <w:proofErr w:type="spellEnd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-henny-penny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Nieuwerkerk</w:t>
            </w:r>
            <w:proofErr w:type="spellEnd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aan</w:t>
            </w:r>
            <w:proofErr w:type="spellEnd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den </w:t>
            </w: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ijssel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Order</w:t>
            </w:r>
          </w:p>
        </w:tc>
      </w:tr>
      <w:tr w:rsidR="007B4256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Emin</w:t>
            </w:r>
            <w:proofErr w:type="spellEnd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Chicken BV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Amsterdam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Order</w:t>
            </w:r>
          </w:p>
        </w:tc>
      </w:tr>
      <w:tr w:rsidR="007B4256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Koylu</w:t>
            </w:r>
            <w:proofErr w:type="spellEnd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Food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7B4256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Eindhoven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B4256" w:rsidRPr="007B4256" w:rsidRDefault="004F7C9A" w:rsidP="007B42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€</w:t>
            </w:r>
            <w:r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 xml:space="preserve"> 0.4M</w:t>
            </w:r>
          </w:p>
        </w:tc>
      </w:tr>
      <w:tr w:rsidR="004F7C9A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F7C9A" w:rsidRPr="007B4256" w:rsidRDefault="004F7C9A" w:rsidP="004F7C9A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F7C9A" w:rsidRPr="007B4256" w:rsidRDefault="004F7C9A" w:rsidP="004F7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KappersFoods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F7C9A" w:rsidRPr="007B4256" w:rsidRDefault="004F7C9A" w:rsidP="004F7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Cuijk</w:t>
            </w:r>
            <w:proofErr w:type="spellEnd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F7C9A" w:rsidRPr="007B4256" w:rsidRDefault="004F7C9A" w:rsidP="004F7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€300 million</w:t>
            </w:r>
          </w:p>
        </w:tc>
      </w:tr>
      <w:tr w:rsidR="004F7C9A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F7C9A" w:rsidRPr="007B4256" w:rsidRDefault="004F7C9A" w:rsidP="004F7C9A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F7C9A" w:rsidRPr="007B4256" w:rsidRDefault="004F7C9A" w:rsidP="004F7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Jan </w:t>
            </w: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Zandbergen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F7C9A" w:rsidRPr="007B4256" w:rsidRDefault="004F7C9A" w:rsidP="004F7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Veenendaal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F7C9A" w:rsidRPr="007B4256" w:rsidRDefault="004F7C9A" w:rsidP="004F7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7B4256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€300 million</w:t>
            </w:r>
          </w:p>
        </w:tc>
      </w:tr>
      <w:tr w:rsidR="004F7C9A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F7C9A" w:rsidRPr="00FA1DDE" w:rsidRDefault="004F7C9A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FA1DDE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F7C9A" w:rsidRPr="00FA1DDE" w:rsidRDefault="004F7C9A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FA1DDE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H. </w:t>
            </w:r>
            <w:proofErr w:type="spellStart"/>
            <w:r w:rsidRPr="00FA1DDE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Ferwerda</w:t>
            </w:r>
            <w:proofErr w:type="spellEnd"/>
            <w:r w:rsidRPr="00FA1DDE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BV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F7C9A" w:rsidRPr="00FA1DDE" w:rsidRDefault="004F7C9A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FA1DDE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Rotterdam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F7C9A" w:rsidRPr="00FA1DDE" w:rsidRDefault="004F7C9A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FA1DDE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45M</w:t>
            </w:r>
          </w:p>
        </w:tc>
      </w:tr>
      <w:tr w:rsidR="004F7C9A" w:rsidRPr="007B4256" w:rsidTr="00EF5102">
        <w:trPr>
          <w:trHeight w:val="240"/>
        </w:trPr>
        <w:tc>
          <w:tcPr>
            <w:tcW w:w="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F7C9A" w:rsidRPr="00FA1DDE" w:rsidRDefault="004F7C9A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FA1DDE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F7C9A" w:rsidRPr="00FA1DDE" w:rsidRDefault="004F7C9A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FA1DDE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Ferdinand </w:t>
            </w:r>
            <w:proofErr w:type="spellStart"/>
            <w:r w:rsidRPr="00FA1DDE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Zandbergen</w:t>
            </w:r>
            <w:proofErr w:type="spellEnd"/>
            <w:r w:rsidRPr="00FA1DDE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 xml:space="preserve"> B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F7C9A" w:rsidRPr="00FA1DDE" w:rsidRDefault="004F7C9A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FA1DDE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Woudenberg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F7C9A" w:rsidRPr="00FA1DDE" w:rsidRDefault="004F7C9A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FA1DDE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€300 million</w:t>
            </w:r>
          </w:p>
        </w:tc>
      </w:tr>
      <w:tr w:rsidR="00CB355D" w:rsidRPr="00F10E36" w:rsidTr="00EF5102">
        <w:trPr>
          <w:trHeight w:val="240"/>
        </w:trPr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B355D" w:rsidRPr="00FA1DDE" w:rsidRDefault="00CB355D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B355D" w:rsidRPr="00FA1DDE" w:rsidRDefault="00CB355D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FA1DDE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Marel</w:t>
            </w:r>
            <w:proofErr w:type="spellEnd"/>
            <w:r w:rsidRPr="00FA1DDE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 xml:space="preserve"> Stork Poultry Processing BV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B355D" w:rsidRPr="00FA1DDE" w:rsidRDefault="00CB355D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FA1DDE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Dongen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B355D" w:rsidRPr="00FA1DDE" w:rsidRDefault="00F10E36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FA1DDE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514</w:t>
            </w:r>
          </w:p>
        </w:tc>
      </w:tr>
      <w:tr w:rsidR="00CB355D" w:rsidRPr="00F10E36" w:rsidTr="00EF5102">
        <w:trPr>
          <w:trHeight w:val="649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B355D" w:rsidRPr="00FA1DDE" w:rsidRDefault="00CB355D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B355D" w:rsidRPr="00FA1DDE" w:rsidRDefault="003C66C8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FA1DDE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Marel</w:t>
            </w:r>
            <w:proofErr w:type="spellEnd"/>
            <w:r w:rsidRPr="00FA1DDE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 xml:space="preserve"> Stork Poultry Processing BV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B355D" w:rsidRPr="00FA1DDE" w:rsidRDefault="003C66C8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FA1DDE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Boxmeer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B355D" w:rsidRPr="00FA1DDE" w:rsidRDefault="00F10E36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FA1DDE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514</w:t>
            </w:r>
          </w:p>
        </w:tc>
      </w:tr>
      <w:tr w:rsidR="00CB355D" w:rsidRPr="00F10E36" w:rsidTr="00EF5102">
        <w:trPr>
          <w:trHeight w:val="240"/>
        </w:trPr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B355D" w:rsidRPr="00FA1DDE" w:rsidRDefault="00CB355D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B355D" w:rsidRPr="00EF5102" w:rsidRDefault="00EF5102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  <w:lang w:val="nl-NL"/>
              </w:rPr>
            </w:pPr>
            <w:hyperlink r:id="rId48" w:history="1">
              <w:r w:rsidR="003C66C8" w:rsidRPr="00EF5102">
                <w:rPr>
                  <w:rFonts w:ascii="DengXian" w:eastAsia="DengXian" w:hAnsi="DengXian" w:cs="SimSun"/>
                  <w:color w:val="000000"/>
                  <w:kern w:val="0"/>
                  <w:sz w:val="18"/>
                  <w:szCs w:val="18"/>
                  <w:lang w:val="nl-NL"/>
                </w:rPr>
                <w:t>Poelier van der Wal B.V.</w:t>
              </w:r>
            </w:hyperlink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B355D" w:rsidRPr="00FA1DDE" w:rsidRDefault="003C66C8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FA1DDE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Kollumerzwaag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B355D" w:rsidRPr="00FA1DDE" w:rsidRDefault="00CB355D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</w:p>
        </w:tc>
      </w:tr>
      <w:tr w:rsidR="003C66C8" w:rsidRPr="00F10E36" w:rsidTr="00EF5102">
        <w:trPr>
          <w:trHeight w:val="240"/>
        </w:trPr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C66C8" w:rsidRPr="00FA1DDE" w:rsidRDefault="003C66C8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C66C8" w:rsidRPr="00FA1DDE" w:rsidRDefault="00A0526A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hyperlink r:id="rId49" w:history="1">
              <w:r w:rsidR="003C66C8" w:rsidRPr="00FA1DDE">
                <w:rPr>
                  <w:rFonts w:ascii="DengXian" w:eastAsia="DengXian" w:hAnsi="DengXian" w:cs="SimSun"/>
                  <w:color w:val="000000"/>
                  <w:kern w:val="0"/>
                  <w:sz w:val="18"/>
                  <w:szCs w:val="18"/>
                </w:rPr>
                <w:t>Broviand B.V.</w:t>
              </w:r>
            </w:hyperlink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C66C8" w:rsidRPr="00FA1DDE" w:rsidRDefault="003C66C8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FA1DDE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Someren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C66C8" w:rsidRPr="00FA1DDE" w:rsidRDefault="003C66C8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FA1DDE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3C66C8" w:rsidRPr="00F10E36" w:rsidTr="00EF5102">
        <w:trPr>
          <w:trHeight w:val="240"/>
        </w:trPr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C66C8" w:rsidRPr="00FA1DDE" w:rsidRDefault="003C66C8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C66C8" w:rsidRPr="00FA1DDE" w:rsidRDefault="00A0526A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hyperlink r:id="rId50" w:history="1">
              <w:r w:rsidR="003C66C8" w:rsidRPr="00FA1DDE">
                <w:rPr>
                  <w:rFonts w:ascii="DengXian" w:eastAsia="DengXian" w:hAnsi="DengXian" w:cs="SimSun"/>
                  <w:color w:val="000000"/>
                  <w:kern w:val="0"/>
                  <w:sz w:val="18"/>
                  <w:szCs w:val="18"/>
                </w:rPr>
                <w:t>Nijhof Nijkerk B.V.</w:t>
              </w:r>
            </w:hyperlink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C66C8" w:rsidRPr="00FA1DDE" w:rsidRDefault="003C66C8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proofErr w:type="spellStart"/>
            <w:r w:rsidRPr="00FA1DDE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Nijkerk</w:t>
            </w:r>
            <w:proofErr w:type="spellEnd"/>
            <w:r w:rsidRPr="00FA1DDE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1DDE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Gld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C66C8" w:rsidRPr="00FA1DDE" w:rsidRDefault="003C66C8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FA1DDE"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  <w:t>$0.65M</w:t>
            </w:r>
          </w:p>
        </w:tc>
      </w:tr>
      <w:tr w:rsidR="003C66C8" w:rsidRPr="00F10E36" w:rsidTr="00EF5102">
        <w:trPr>
          <w:trHeight w:val="240"/>
        </w:trPr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C66C8" w:rsidRPr="00FA1DDE" w:rsidRDefault="003C66C8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C66C8" w:rsidRPr="00EF5102" w:rsidRDefault="00A0526A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  <w:lang w:val="nl-NL"/>
              </w:rPr>
            </w:pPr>
            <w:hyperlink r:id="rId51" w:history="1">
              <w:r w:rsidR="003C66C8" w:rsidRPr="00EF5102">
                <w:rPr>
                  <w:rFonts w:ascii="DengXian" w:eastAsia="DengXian" w:hAnsi="DengXian" w:cs="SimSun"/>
                  <w:color w:val="000000"/>
                  <w:kern w:val="0"/>
                  <w:sz w:val="18"/>
                  <w:szCs w:val="18"/>
                  <w:lang w:val="nl-NL"/>
                </w:rPr>
                <w:t>Firma Poelierderij Jo van Druenen</w:t>
              </w:r>
            </w:hyperlink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C66C8" w:rsidRPr="00EF5102" w:rsidRDefault="003C66C8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  <w:lang w:val="nl-NL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C66C8" w:rsidRPr="00FA1DDE" w:rsidRDefault="003C66C8" w:rsidP="00FA1DD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18"/>
                <w:szCs w:val="18"/>
              </w:rPr>
            </w:pPr>
            <w:r w:rsidRPr="00FA1DDE">
              <w:rPr>
                <w:rFonts w:ascii="DengXian" w:eastAsia="DengXian" w:hAnsi="DengXian" w:cs="SimSun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</w:tr>
    </w:tbl>
    <w:p w:rsidR="008F5719" w:rsidRPr="00F10E36" w:rsidRDefault="008F5719">
      <w:pPr>
        <w:rPr>
          <w:rFonts w:ascii="DengXian" w:eastAsia="DengXian" w:hAnsi="DengXian" w:cs="SimSun"/>
          <w:color w:val="000000"/>
          <w:kern w:val="0"/>
          <w:sz w:val="18"/>
          <w:szCs w:val="18"/>
        </w:rPr>
      </w:pPr>
    </w:p>
    <w:p w:rsidR="008F5719" w:rsidRPr="00F10E36" w:rsidRDefault="008F5719">
      <w:pPr>
        <w:rPr>
          <w:rFonts w:ascii="DengXian" w:eastAsia="DengXian" w:hAnsi="DengXian" w:cs="SimSun"/>
          <w:color w:val="000000"/>
          <w:kern w:val="0"/>
          <w:sz w:val="18"/>
          <w:szCs w:val="18"/>
        </w:rPr>
      </w:pPr>
    </w:p>
    <w:sectPr w:rsidR="008F5719" w:rsidRPr="00F10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A7293"/>
    <w:multiLevelType w:val="multilevel"/>
    <w:tmpl w:val="7180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E54A5"/>
    <w:multiLevelType w:val="multilevel"/>
    <w:tmpl w:val="02E0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F34EB"/>
    <w:multiLevelType w:val="multilevel"/>
    <w:tmpl w:val="A922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C4310"/>
    <w:multiLevelType w:val="multilevel"/>
    <w:tmpl w:val="036A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84"/>
    <w:rsid w:val="00043366"/>
    <w:rsid w:val="000D7CDB"/>
    <w:rsid w:val="0013122A"/>
    <w:rsid w:val="00165B12"/>
    <w:rsid w:val="00177282"/>
    <w:rsid w:val="00183CA0"/>
    <w:rsid w:val="001E2346"/>
    <w:rsid w:val="00341413"/>
    <w:rsid w:val="00343E06"/>
    <w:rsid w:val="00350792"/>
    <w:rsid w:val="00352C9E"/>
    <w:rsid w:val="003669F7"/>
    <w:rsid w:val="00384808"/>
    <w:rsid w:val="003C4C56"/>
    <w:rsid w:val="003C66C8"/>
    <w:rsid w:val="00435642"/>
    <w:rsid w:val="004F7C9A"/>
    <w:rsid w:val="00534994"/>
    <w:rsid w:val="005A7B90"/>
    <w:rsid w:val="005A7FF9"/>
    <w:rsid w:val="005C2060"/>
    <w:rsid w:val="00621408"/>
    <w:rsid w:val="006231A1"/>
    <w:rsid w:val="0062564A"/>
    <w:rsid w:val="00751684"/>
    <w:rsid w:val="00781929"/>
    <w:rsid w:val="007B4256"/>
    <w:rsid w:val="00822D26"/>
    <w:rsid w:val="008D5F91"/>
    <w:rsid w:val="008F5719"/>
    <w:rsid w:val="00A0526A"/>
    <w:rsid w:val="00A35745"/>
    <w:rsid w:val="00B05EEF"/>
    <w:rsid w:val="00B267D2"/>
    <w:rsid w:val="00B856B0"/>
    <w:rsid w:val="00C36010"/>
    <w:rsid w:val="00CA789E"/>
    <w:rsid w:val="00CB355D"/>
    <w:rsid w:val="00D25DA2"/>
    <w:rsid w:val="00D50539"/>
    <w:rsid w:val="00DC27D3"/>
    <w:rsid w:val="00DF2A73"/>
    <w:rsid w:val="00E46D9A"/>
    <w:rsid w:val="00E507F1"/>
    <w:rsid w:val="00ED60D8"/>
    <w:rsid w:val="00EF5102"/>
    <w:rsid w:val="00F10E36"/>
    <w:rsid w:val="00F44FC0"/>
    <w:rsid w:val="00FA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51225-7A59-4BF8-9596-2EC68AB4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C2060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3E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1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68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C2060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43E06"/>
    <w:rPr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78192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0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oovers.com/company-information/cs/company-profile.poelier_van_der_wal_bv.1fe6bfb78b623fdf.html" TargetMode="External"/><Relationship Id="rId18" Type="http://schemas.openxmlformats.org/officeDocument/2006/relationships/hyperlink" Target="http://www.hoovers.com/company-information/cs/company-profile.albert_van_zoonen_bv.652bda0dad901529.html" TargetMode="External"/><Relationship Id="rId26" Type="http://schemas.openxmlformats.org/officeDocument/2006/relationships/hyperlink" Target="http://www.hoovers.com/company-information/cs/company-profile.jp_gringhuis.422f74e06de95bf0.html" TargetMode="External"/><Relationship Id="rId39" Type="http://schemas.openxmlformats.org/officeDocument/2006/relationships/hyperlink" Target="http://www.hoovers.com/company-information/cs/company-profile.ven_poultry_bv.a0d5525088ae3d9f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hoovers.com/company-information/cs/company-profile.horeca_specialiteiten_giessen.2384cdf59974951d.html" TargetMode="External"/><Relationship Id="rId34" Type="http://schemas.openxmlformats.org/officeDocument/2006/relationships/hyperlink" Target="http://www.friki.nl/uit-een-goed-nest/" TargetMode="External"/><Relationship Id="rId42" Type="http://schemas.openxmlformats.org/officeDocument/2006/relationships/hyperlink" Target="http://www.hoovers.com/company-information/cs/company-profile.mr_john_chicken_food_systems_bv.01ceb24b2e2cb88c.html" TargetMode="External"/><Relationship Id="rId47" Type="http://schemas.openxmlformats.org/officeDocument/2006/relationships/hyperlink" Target="http://www.hoovers.com/company-information/cs/company-profile.van_der_meer_vlees.a424f1de6024b371.html" TargetMode="External"/><Relationship Id="rId50" Type="http://schemas.openxmlformats.org/officeDocument/2006/relationships/hyperlink" Target="http://www.hoovers.com/company-information/cs/company-profile.nijhof_nijkerk_bv.35066bae0a3914ea.html" TargetMode="External"/><Relationship Id="rId7" Type="http://schemas.openxmlformats.org/officeDocument/2006/relationships/hyperlink" Target="http://www.hoovers.com/company-information/cs/company-profile.nijhof_nijkerk_bv.35066bae0a3914ea.html" TargetMode="External"/><Relationship Id="rId12" Type="http://schemas.openxmlformats.org/officeDocument/2006/relationships/hyperlink" Target="http://www.hoovers.com/company-information/cs/company-profile.polskamp_bv.d42af1681b482630.html" TargetMode="External"/><Relationship Id="rId17" Type="http://schemas.openxmlformats.org/officeDocument/2006/relationships/hyperlink" Target="http://www.hoovers.com/company-information/cs/company-profile.van_hessen_bv.50af663ee3729321.html" TargetMode="External"/><Relationship Id="rId25" Type="http://schemas.openxmlformats.org/officeDocument/2006/relationships/hyperlink" Target="http://www.hoovers.com/company-information/cs/company-profile.biologische_boerderij_sumiran.576df3140cfbf9ce.html" TargetMode="External"/><Relationship Id="rId33" Type="http://schemas.openxmlformats.org/officeDocument/2006/relationships/hyperlink" Target="https://www.2sistersstorteboom.nl/over-ons" TargetMode="External"/><Relationship Id="rId38" Type="http://schemas.openxmlformats.org/officeDocument/2006/relationships/hyperlink" Target="https://www.kompass.com/z/nl/c/jan-zandbergen-bv/nl209520/" TargetMode="External"/><Relationship Id="rId46" Type="http://schemas.openxmlformats.org/officeDocument/2006/relationships/hyperlink" Target="http://www.hoovers.com/company-information/cs/company-profile.jp_puurvlees.4c91d54caf83183f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oovers.com/company-information/cs/company-profile.n_vriesekoop_bv.7f2067005f0f67e4.html" TargetMode="External"/><Relationship Id="rId20" Type="http://schemas.openxmlformats.org/officeDocument/2006/relationships/hyperlink" Target="http://www.hoovers.com/company-information/cs/company-profile.thyker_bv.344d95273296962b.html" TargetMode="External"/><Relationship Id="rId29" Type="http://schemas.openxmlformats.org/officeDocument/2006/relationships/hyperlink" Target="http://www.hoovers.com/company-information/cs/company-profile.quality_halal_meat.cac3102445b8f1c1.html" TargetMode="External"/><Relationship Id="rId41" Type="http://schemas.openxmlformats.org/officeDocument/2006/relationships/hyperlink" Target="http://www.hoovers.com/company-information/cs/company-profile.wijnen_meat_bv.5cb893d0a7fcd99c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oovers.com/company-information/cs/company-profile.j_tromp.bd7cf478ba138a42.html" TargetMode="External"/><Relationship Id="rId11" Type="http://schemas.openxmlformats.org/officeDocument/2006/relationships/hyperlink" Target="http://www.hoovers.com/company-information/cs/company-profile.polskamp_bv.d42af1681b482630.html" TargetMode="External"/><Relationship Id="rId24" Type="http://schemas.openxmlformats.org/officeDocument/2006/relationships/hyperlink" Target="http://www.hoovers.com/company-information/cs/company-profile.jp_puurvlees.4c91d54caf83183f.html" TargetMode="External"/><Relationship Id="rId32" Type="http://schemas.openxmlformats.org/officeDocument/2006/relationships/hyperlink" Target="http://www.poultryinternational-digital.com/201710/index.php?startid=22" TargetMode="External"/><Relationship Id="rId37" Type="http://schemas.openxmlformats.org/officeDocument/2006/relationships/hyperlink" Target="https://www.youtube.com/watch?v=M9ES-XTmmG4" TargetMode="External"/><Relationship Id="rId40" Type="http://schemas.openxmlformats.org/officeDocument/2006/relationships/hyperlink" Target="http://www.hoovers.com/company-information/cs/company-profile.cfg_poultry_bv.7c4cf214db17ed58.html" TargetMode="External"/><Relationship Id="rId45" Type="http://schemas.openxmlformats.org/officeDocument/2006/relationships/hyperlink" Target="http://www.hoovers.com/company-information/cs/company-profile.horeca_specialiteiten_giessen.2384cdf59974951d.html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www.hoovers.com/company-information/cs/company-profile.ven_poultry_bv.a0d5525088ae3d9f.html" TargetMode="External"/><Relationship Id="rId15" Type="http://schemas.openxmlformats.org/officeDocument/2006/relationships/hyperlink" Target="http://www.hoovers.com/company-information/cs/company-profile.van_loon_son_bv.f30d053b42758d09.html" TargetMode="External"/><Relationship Id="rId23" Type="http://schemas.openxmlformats.org/officeDocument/2006/relationships/hyperlink" Target="http://www.hoovers.com/company-information/cs/company-profile.atlas_halal_products_bv.ad62eb406f814bce.html" TargetMode="External"/><Relationship Id="rId28" Type="http://schemas.openxmlformats.org/officeDocument/2006/relationships/hyperlink" Target="http://www.hoovers.com/company-information/cs/company-profile.van_der_meer_vlees.a424f1de6024b371.html" TargetMode="External"/><Relationship Id="rId36" Type="http://schemas.openxmlformats.org/officeDocument/2006/relationships/hyperlink" Target="http://www.hoovers.com/company-information/company-search.html?term=chicken&amp;nvcnt=72&amp;maxitems=100&amp;sortDir=Descending&amp;sort=SalesUS" TargetMode="External"/><Relationship Id="rId49" Type="http://schemas.openxmlformats.org/officeDocument/2006/relationships/hyperlink" Target="http://www.hoovers.com/company-information/cs/company-profile.broviand_bv.ee7bd914ba123ff8.html" TargetMode="External"/><Relationship Id="rId10" Type="http://schemas.openxmlformats.org/officeDocument/2006/relationships/hyperlink" Target="http://www.hoovers.com/company-information/cs/company-profile.wijnen_meat_bv.5cb893d0a7fcd99c.html" TargetMode="External"/><Relationship Id="rId19" Type="http://schemas.openxmlformats.org/officeDocument/2006/relationships/hyperlink" Target="http://www.hoovers.com/company-information/cs/company-profile.vleesbedrijf_bolscher_bv.891724f3bac568b3.html" TargetMode="External"/><Relationship Id="rId31" Type="http://schemas.openxmlformats.org/officeDocument/2006/relationships/hyperlink" Target="http://www.hoovers.com/company-information/cs/company-profile.pluimveeslachterij_de_wolf.34eef3d91d6deda8.html" TargetMode="External"/><Relationship Id="rId44" Type="http://schemas.openxmlformats.org/officeDocument/2006/relationships/hyperlink" Target="http://www.hoovers.com/company-information/cs/company-profile.vleesbedrijf_bolscher_bv.891724f3bac568b3.htm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oovers.com/company-information/cs/company-profile.cfg_poultry_bv.7c4cf214db17ed58.html" TargetMode="External"/><Relationship Id="rId14" Type="http://schemas.openxmlformats.org/officeDocument/2006/relationships/hyperlink" Target="http://www.hoovers.com/company-information/cs/company-profile.mr_john_chicken_food_systems_bv.01ceb24b2e2cb88c.html" TargetMode="External"/><Relationship Id="rId22" Type="http://schemas.openxmlformats.org/officeDocument/2006/relationships/hyperlink" Target="http://www.hoovers.com/company-information/cs/company-profile.vee-_en_vleeshandel_verschoor_bv.380d8e681528672a.html" TargetMode="External"/><Relationship Id="rId27" Type="http://schemas.openxmlformats.org/officeDocument/2006/relationships/hyperlink" Target="http://www.hoovers.com/company-information/cs/company-profile.j_borgmeier_dienstverlening.3e1f85547441d216.html" TargetMode="External"/><Relationship Id="rId30" Type="http://schemas.openxmlformats.org/officeDocument/2006/relationships/hyperlink" Target="http://www.hoovers.com/company-information/cs/company-profile.jandlis_meat.ae4607481aa13e6b.html" TargetMode="External"/><Relationship Id="rId35" Type="http://schemas.openxmlformats.org/officeDocument/2006/relationships/hyperlink" Target="https://www.starafoods.com/" TargetMode="External"/><Relationship Id="rId43" Type="http://schemas.openxmlformats.org/officeDocument/2006/relationships/hyperlink" Target="http://www.hoovers.com/company-information/cs/company-profile.van_hessen_bv.50af663ee3729321.html" TargetMode="External"/><Relationship Id="rId48" Type="http://schemas.openxmlformats.org/officeDocument/2006/relationships/hyperlink" Target="http://www.hoovers.com/company-information/cs/company-profile.poelier_van_der_wal_bv.1fe6bfb78b623fdf.html" TargetMode="External"/><Relationship Id="rId8" Type="http://schemas.openxmlformats.org/officeDocument/2006/relationships/hyperlink" Target="http://www.hoovers.com/company-information/cs/company-profile.khumex_poultry_products_bv.f73389b09d7aa85e.html" TargetMode="External"/><Relationship Id="rId51" Type="http://schemas.openxmlformats.org/officeDocument/2006/relationships/hyperlink" Target="http://www.hoovers.com/company-information/cs/company-profile.firma_poelierderij_jo_van_druenen.badafb370c3e0d5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243BF1B6.dotm</Template>
  <TotalTime>2</TotalTime>
  <Pages>3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Ayalew Kassahun</dc:creator>
  <cp:keywords/>
  <dc:description/>
  <cp:lastModifiedBy>Kassahun, Ayalew</cp:lastModifiedBy>
  <cp:revision>4</cp:revision>
  <dcterms:created xsi:type="dcterms:W3CDTF">2018-11-28T16:03:00Z</dcterms:created>
  <dcterms:modified xsi:type="dcterms:W3CDTF">2020-04-20T11:20:00Z</dcterms:modified>
</cp:coreProperties>
</file>